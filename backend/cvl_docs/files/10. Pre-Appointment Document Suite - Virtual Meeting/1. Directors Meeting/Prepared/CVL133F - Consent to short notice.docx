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AD31" w14:textId="77777777" w:rsidR="002A3F94" w:rsidRPr="0049067F" w:rsidRDefault="002A3F94" w:rsidP="002A3F94">
      <w:pPr>
        <w:pStyle w:val="Bold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t>IN THE MATTER OF THE COMPANIES ACT 2006</w:t>
      </w:r>
    </w:p>
    <w:p w14:paraId="69B2F043" w14:textId="77777777" w:rsidR="002A3F94" w:rsidRPr="0049067F" w:rsidRDefault="002A3F94" w:rsidP="002A3F94">
      <w:pPr>
        <w:pStyle w:val="Bold"/>
        <w:rPr>
          <w:rFonts w:asciiTheme="minorHAnsi" w:hAnsiTheme="minorHAnsi" w:cstheme="minorHAnsi"/>
          <w:sz w:val="24"/>
        </w:rPr>
      </w:pPr>
    </w:p>
    <w:p w14:paraId="10B834C7" w14:textId="77777777" w:rsidR="002A3F94" w:rsidRPr="0049067F" w:rsidRDefault="002A3F94" w:rsidP="002A3F94">
      <w:pPr>
        <w:pStyle w:val="Bold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t>AND IN THE MATTER OF THE INSOLVENCY ACT 1986</w:t>
      </w:r>
    </w:p>
    <w:p w14:paraId="05CD6221" w14:textId="77777777" w:rsidR="002A3F94" w:rsidRPr="0049067F" w:rsidRDefault="002A3F94" w:rsidP="002A3F94">
      <w:pPr>
        <w:pStyle w:val="Bold"/>
        <w:rPr>
          <w:rFonts w:asciiTheme="minorHAnsi" w:hAnsiTheme="minorHAnsi" w:cstheme="minorHAnsi"/>
          <w:sz w:val="24"/>
        </w:rPr>
      </w:pPr>
    </w:p>
    <w:p w14:paraId="333A496E" w14:textId="534CF529" w:rsidR="002A3F94" w:rsidRPr="0049067F" w:rsidRDefault="002A3F94" w:rsidP="002A3F94">
      <w:pPr>
        <w:pStyle w:val="Bold"/>
        <w:rPr>
          <w:rFonts w:asciiTheme="minorHAnsi" w:hAnsiTheme="minorHAnsi" w:cstheme="minorHAnsi"/>
          <w:caps/>
          <w:sz w:val="24"/>
        </w:rPr>
      </w:pPr>
      <w:r w:rsidRPr="0049067F">
        <w:rPr>
          <w:rFonts w:asciiTheme="minorHAnsi" w:hAnsiTheme="minorHAnsi" w:cstheme="minorHAnsi"/>
          <w:caps/>
          <w:sz w:val="24"/>
        </w:rPr>
        <w:t xml:space="preserve">AND IN THE MATTER OF </w:t>
      </w:r>
      <w:r w:rsidR="0049067F" w:rsidRPr="0049067F">
        <w:rPr>
          <w:rFonts w:asciiTheme="minorHAnsi" w:hAnsiTheme="minorHAnsi" w:cstheme="minorHAnsi"/>
          <w:color w:val="000000"/>
          <w:sz w:val="24"/>
          <w:shd w:val="clear" w:color="auto" w:fill="FFFFFF"/>
        </w:rPr>
        <w:t>ABERDEEN HOUSE CARE LIMITED</w:t>
      </w:r>
    </w:p>
    <w:p w14:paraId="5E1FD8B3" w14:textId="77777777" w:rsidR="002A3F94" w:rsidRPr="0049067F" w:rsidRDefault="002A3F94" w:rsidP="002A3F94">
      <w:pPr>
        <w:pStyle w:val="Bold"/>
        <w:rPr>
          <w:rFonts w:asciiTheme="minorHAnsi" w:hAnsiTheme="minorHAnsi" w:cstheme="minorHAnsi"/>
          <w:sz w:val="24"/>
        </w:rPr>
      </w:pPr>
    </w:p>
    <w:p w14:paraId="71A01BE4" w14:textId="78E4D3A2" w:rsidR="002A3F94" w:rsidRPr="0049067F" w:rsidRDefault="002A3F94" w:rsidP="002A3F94">
      <w:pPr>
        <w:pStyle w:val="Bold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t>Consent to short notice of general meeting for a voluntary winding-up</w:t>
      </w:r>
    </w:p>
    <w:p w14:paraId="07E6DCBC" w14:textId="77777777" w:rsidR="002A3F94" w:rsidRPr="0049067F" w:rsidRDefault="002A3F94" w:rsidP="002A3F94">
      <w:pPr>
        <w:pStyle w:val="BodyText"/>
        <w:rPr>
          <w:rFonts w:asciiTheme="minorHAnsi" w:hAnsiTheme="minorHAnsi" w:cstheme="minorHAnsi"/>
          <w:sz w:val="24"/>
        </w:rPr>
      </w:pPr>
    </w:p>
    <w:p w14:paraId="3EAEBF69" w14:textId="2FF0959A" w:rsidR="002A3F94" w:rsidRPr="0049067F" w:rsidRDefault="002A3F94" w:rsidP="002A3F94">
      <w:pPr>
        <w:pStyle w:val="BodyText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t>We, the undersigned, hereby consent to the general meeting of the above-named company of which notice is given above, being held</w:t>
      </w:r>
      <w:r w:rsidR="00B07CA7">
        <w:rPr>
          <w:rFonts w:asciiTheme="minorHAnsi" w:hAnsiTheme="minorHAnsi" w:cstheme="minorHAnsi"/>
          <w:sz w:val="24"/>
        </w:rPr>
        <w:t xml:space="preserve"> at</w:t>
      </w:r>
      <w:r w:rsidR="004C516C">
        <w:rPr>
          <w:rFonts w:asciiTheme="minorHAnsi" w:hAnsiTheme="minorHAnsi" w:cstheme="minorHAnsi"/>
          <w:sz w:val="24"/>
        </w:rPr>
        <w:t xml:space="preserve"> Office 007, Northlight Parade</w:t>
      </w:r>
      <w:r w:rsidR="004C1EB3">
        <w:rPr>
          <w:rFonts w:asciiTheme="minorHAnsi" w:hAnsiTheme="minorHAnsi" w:cstheme="minorHAnsi"/>
          <w:sz w:val="24"/>
        </w:rPr>
        <w:t>, Nelson, BB9 5EG on Wednesday</w:t>
      </w:r>
      <w:r w:rsidR="00DA3ED3">
        <w:rPr>
          <w:rFonts w:asciiTheme="minorHAnsi" w:hAnsiTheme="minorHAnsi" w:cstheme="minorHAnsi"/>
          <w:sz w:val="24"/>
        </w:rPr>
        <w:t xml:space="preserve"> </w:t>
      </w:r>
      <w:r w:rsidR="0085033D">
        <w:rPr>
          <w:rFonts w:asciiTheme="minorHAnsi" w:hAnsiTheme="minorHAnsi" w:cstheme="minorHAnsi"/>
          <w:sz w:val="24"/>
        </w:rPr>
        <w:t>17 January 202</w:t>
      </w:r>
      <w:r w:rsidR="009D7333">
        <w:rPr>
          <w:rFonts w:asciiTheme="minorHAnsi" w:hAnsiTheme="minorHAnsi" w:cstheme="minorHAnsi"/>
          <w:sz w:val="24"/>
        </w:rPr>
        <w:t>4 at 10:00 am</w:t>
      </w:r>
      <w:r w:rsidRPr="0049067F">
        <w:rPr>
          <w:rFonts w:asciiTheme="minorHAnsi" w:hAnsiTheme="minorHAnsi" w:cstheme="minorHAnsi"/>
          <w:sz w:val="24"/>
        </w:rPr>
        <w:t>, notwithstanding that short notice of such meeting has been given, and hereby waive our right to receive longer notice of such meeting.</w:t>
      </w:r>
    </w:p>
    <w:p w14:paraId="61D5C767" w14:textId="77777777" w:rsidR="00B92717" w:rsidRPr="0049067F" w:rsidRDefault="00B92717" w:rsidP="00B92717">
      <w:pPr>
        <w:pStyle w:val="BodyText"/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88"/>
        <w:gridCol w:w="2432"/>
        <w:gridCol w:w="2511"/>
        <w:gridCol w:w="2202"/>
      </w:tblGrid>
      <w:tr w:rsidR="009D7333" w:rsidRPr="0049067F" w14:paraId="6055A328" w14:textId="1953819D" w:rsidTr="009D7333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A0EB" w14:textId="77777777" w:rsidR="009D7333" w:rsidRPr="0049067F" w:rsidRDefault="009D7333">
            <w:pPr>
              <w:pStyle w:val="BodyText"/>
              <w:rPr>
                <w:rFonts w:asciiTheme="minorHAnsi" w:hAnsiTheme="minorHAnsi" w:cstheme="minorHAnsi"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t>Name of member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43CB" w14:textId="77777777" w:rsidR="009D7333" w:rsidRPr="0049067F" w:rsidRDefault="009D7333">
            <w:pPr>
              <w:pStyle w:val="Centralnotbol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49067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Shares held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9638" w14:textId="77777777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t>Signature of, or on behalf of, member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2B4B" w14:textId="5422F162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Date </w:t>
            </w:r>
          </w:p>
        </w:tc>
      </w:tr>
      <w:tr w:rsidR="009D7333" w:rsidRPr="0049067F" w14:paraId="647465C3" w14:textId="2B9EC1A2" w:rsidTr="009D7333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3A90" w14:textId="77777777" w:rsidR="009D7333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  <w:p w14:paraId="296208AD" w14:textId="0C7DC034" w:rsidR="00CB509D" w:rsidRDefault="00CB509D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Rakesh Kotecha </w:t>
            </w:r>
          </w:p>
          <w:p w14:paraId="3746D94C" w14:textId="77777777" w:rsidR="00CB509D" w:rsidRPr="0049067F" w:rsidRDefault="00CB509D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0855" w14:textId="77777777" w:rsidR="00813967" w:rsidRDefault="00813967" w:rsidP="007B722D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</w:p>
          <w:p w14:paraId="2DDFDE19" w14:textId="1FF5AF19" w:rsidR="009D7333" w:rsidRDefault="007B722D" w:rsidP="007B722D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25 </w:t>
            </w:r>
            <w:r w:rsidR="00813967">
              <w:rPr>
                <w:rFonts w:asciiTheme="minorHAnsi" w:hAnsiTheme="minorHAnsi" w:cstheme="minorHAnsi"/>
                <w:sz w:val="24"/>
              </w:rPr>
              <w:t xml:space="preserve">Ordinary Shares </w:t>
            </w:r>
          </w:p>
          <w:p w14:paraId="340AFCCC" w14:textId="762FF403" w:rsidR="00813967" w:rsidRPr="0049067F" w:rsidRDefault="00813967" w:rsidP="007B722D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DCD4" w14:textId="77777777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2199" w14:textId="77777777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</w:tr>
      <w:tr w:rsidR="009D7333" w:rsidRPr="0049067F" w14:paraId="1DA182B2" w14:textId="64CD3C05" w:rsidTr="009D7333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75A" w14:textId="77777777" w:rsidR="009D7333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  <w:p w14:paraId="5F988D93" w14:textId="5D1CDC27" w:rsidR="00CB509D" w:rsidRDefault="00CB509D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Mahesh Kotecha </w:t>
            </w:r>
          </w:p>
          <w:p w14:paraId="0ED31F30" w14:textId="77777777" w:rsidR="00CB509D" w:rsidRPr="0049067F" w:rsidRDefault="00CB509D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CB1B" w14:textId="77777777" w:rsidR="00813967" w:rsidRDefault="00813967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</w:p>
          <w:p w14:paraId="5460272A" w14:textId="6C8B6BD5" w:rsidR="009D7333" w:rsidRPr="0049067F" w:rsidRDefault="00813967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25 Ordinary Shares 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4EFA" w14:textId="77777777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67D4" w14:textId="77777777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</w:tr>
      <w:tr w:rsidR="009D7333" w:rsidRPr="0049067F" w14:paraId="52C284FF" w14:textId="414B8DC3" w:rsidTr="009D7333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9F69" w14:textId="77777777" w:rsidR="009D7333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  <w:p w14:paraId="18977BA2" w14:textId="513F197A" w:rsidR="00CB509D" w:rsidRDefault="00CB509D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Pragna Kotecha</w:t>
            </w:r>
          </w:p>
          <w:p w14:paraId="60907419" w14:textId="77777777" w:rsidR="00CB509D" w:rsidRDefault="00CB509D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  <w:p w14:paraId="6F678C8D" w14:textId="77777777" w:rsidR="00CB509D" w:rsidRPr="0049067F" w:rsidRDefault="00CB509D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41D7" w14:textId="77777777" w:rsidR="00813967" w:rsidRDefault="00813967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</w:p>
          <w:p w14:paraId="2C4DA936" w14:textId="21E0A70C" w:rsidR="009D7333" w:rsidRDefault="00813967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25 Ordinary Shares</w:t>
            </w:r>
          </w:p>
          <w:p w14:paraId="7287E85E" w14:textId="1C1975E7" w:rsidR="00813967" w:rsidRPr="0049067F" w:rsidRDefault="00813967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54C2" w14:textId="77777777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4A8F" w14:textId="77777777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</w:tr>
      <w:tr w:rsidR="009D7333" w:rsidRPr="0049067F" w14:paraId="32F2D1D4" w14:textId="6CF1F31B" w:rsidTr="009D7333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7D17" w14:textId="77777777" w:rsidR="009D7333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  <w:p w14:paraId="6065FE0B" w14:textId="76A72246" w:rsidR="007B0561" w:rsidRDefault="007B0561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Trushali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Kotecha </w:t>
            </w:r>
          </w:p>
          <w:p w14:paraId="1594CC87" w14:textId="77777777" w:rsidR="007B0561" w:rsidRDefault="007B0561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  <w:p w14:paraId="5C4AC9AB" w14:textId="77777777" w:rsidR="007B0561" w:rsidRPr="0049067F" w:rsidRDefault="007B0561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2954" w14:textId="77777777" w:rsidR="00813967" w:rsidRDefault="00813967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</w:p>
          <w:p w14:paraId="3C278E2C" w14:textId="276B9DB6" w:rsidR="009D7333" w:rsidRPr="0049067F" w:rsidRDefault="00813967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25 Ordinary Shares 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FAC9" w14:textId="77777777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3AF6" w14:textId="77777777" w:rsidR="009D7333" w:rsidRPr="0049067F" w:rsidRDefault="009D7333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070E53F" w14:textId="77777777" w:rsidR="00B92717" w:rsidRPr="0049067F" w:rsidRDefault="00B92717" w:rsidP="00B92717">
      <w:pPr>
        <w:pStyle w:val="BodyText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fldChar w:fldCharType="begin"/>
      </w:r>
      <w:r w:rsidRPr="0049067F">
        <w:rPr>
          <w:rFonts w:asciiTheme="minorHAnsi" w:hAnsiTheme="minorHAnsi" w:cstheme="minorHAnsi"/>
          <w:sz w:val="24"/>
        </w:rPr>
        <w:instrText xml:space="preserve">IF </w:instrText>
      </w:r>
      <w:r w:rsidRPr="0049067F">
        <w:rPr>
          <w:rFonts w:asciiTheme="minorHAnsi" w:hAnsiTheme="minorHAnsi" w:cstheme="minorHAnsi"/>
          <w:sz w:val="24"/>
        </w:rPr>
        <w:fldChar w:fldCharType="begin"/>
      </w:r>
      <w:r w:rsidRPr="0049067F">
        <w:rPr>
          <w:rFonts w:asciiTheme="minorHAnsi" w:hAnsiTheme="minorHAnsi" w:cstheme="minorHAnsi"/>
          <w:sz w:val="24"/>
        </w:rPr>
        <w:instrText xml:space="preserve"> MERGEFIELD IPSC_SHAREHOLDER_2_NAME \* MERGEFORMAT </w:instrText>
      </w:r>
      <w:r w:rsidRPr="0049067F">
        <w:rPr>
          <w:rFonts w:asciiTheme="minorHAnsi" w:hAnsiTheme="minorHAnsi" w:cstheme="minorHAnsi"/>
          <w:sz w:val="24"/>
        </w:rPr>
        <w:fldChar w:fldCharType="separate"/>
      </w:r>
      <w:r w:rsidRPr="0049067F">
        <w:rPr>
          <w:rFonts w:asciiTheme="minorHAnsi" w:hAnsiTheme="minorHAnsi" w:cstheme="minorHAnsi"/>
          <w:noProof/>
          <w:sz w:val="24"/>
        </w:rPr>
        <w:instrText>«IPSC_SHAREHOLDER_1_NAME»</w:instrText>
      </w:r>
      <w:r w:rsidRPr="0049067F">
        <w:rPr>
          <w:rFonts w:asciiTheme="minorHAnsi" w:hAnsiTheme="minorHAnsi" w:cstheme="minorHAnsi"/>
          <w:noProof/>
          <w:sz w:val="24"/>
        </w:rPr>
        <w:fldChar w:fldCharType="end"/>
      </w:r>
      <w:r w:rsidRPr="0049067F">
        <w:rPr>
          <w:rFonts w:asciiTheme="minorHAnsi" w:hAnsiTheme="minorHAnsi" w:cstheme="minorHAnsi"/>
          <w:sz w:val="24"/>
        </w:rPr>
        <w:instrText>="" "" "</w:instrTex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32"/>
        <w:gridCol w:w="3572"/>
        <w:gridCol w:w="2629"/>
      </w:tblGrid>
      <w:tr w:rsidR="00B92717" w:rsidRPr="0049067F" w14:paraId="56ADFB2D" w14:textId="77777777" w:rsidTr="00B92717"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81F1" w14:textId="77777777" w:rsidR="00B92717" w:rsidRPr="0049067F" w:rsidRDefault="00716C99">
            <w:pPr>
              <w:pStyle w:val="Notjustified"/>
              <w:rPr>
                <w:rFonts w:asciiTheme="minorHAnsi" w:hAnsiTheme="minorHAnsi" w:cstheme="minorHAnsi"/>
                <w:noProof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49067F">
              <w:rPr>
                <w:rFonts w:asciiTheme="minorHAnsi" w:hAnsiTheme="minorHAnsi" w:cstheme="minorHAnsi"/>
                <w:sz w:val="24"/>
              </w:rPr>
              <w:instrText xml:space="preserve"> MERGEFIELD IPSC_SHAREHOLDER_2_NAME \* MERGEFORMAT </w:instrText>
            </w:r>
            <w:r w:rsidRPr="0049067F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="00B92717" w:rsidRPr="0049067F">
              <w:rPr>
                <w:rFonts w:asciiTheme="minorHAnsi" w:hAnsiTheme="minorHAnsi" w:cstheme="minorHAnsi"/>
                <w:noProof/>
                <w:sz w:val="24"/>
              </w:rPr>
              <w:instrText>«IPSC_SHAREHOLDER_1_NAME»</w:instrText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fldChar w:fldCharType="end"/>
            </w:r>
          </w:p>
          <w:p w14:paraId="2EE0F582" w14:textId="77777777" w:rsidR="00B92717" w:rsidRPr="0049067F" w:rsidRDefault="00B92717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58D7" w14:textId="77777777" w:rsidR="00B92717" w:rsidRPr="0049067F" w:rsidRDefault="00B92717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49067F">
              <w:rPr>
                <w:rFonts w:asciiTheme="minorHAnsi" w:hAnsiTheme="minorHAnsi" w:cstheme="minorHAnsi"/>
                <w:sz w:val="24"/>
              </w:rPr>
              <w:instrText xml:space="preserve"> MERGEFIELD IPSC_SHAREHOLDER_2_SHARES \# #,##0\* MERGEFORMAT </w:instrText>
            </w:r>
            <w:r w:rsidRPr="0049067F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instrText>«IPSC_SHAREHOLDER_1_SHARES»</w:instrText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fldChar w:fldCharType="end"/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F70F" w14:textId="77777777" w:rsidR="00B92717" w:rsidRPr="0049067F" w:rsidRDefault="00B92717">
            <w:pPr>
              <w:pStyle w:val="BodyTex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B89C995" w14:textId="77777777" w:rsidR="00B92717" w:rsidRPr="0049067F" w:rsidRDefault="00B92717" w:rsidP="00B92717">
      <w:pPr>
        <w:pStyle w:val="BodyText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instrText>"</w:instrText>
      </w:r>
      <w:r w:rsidRPr="0049067F">
        <w:rPr>
          <w:rFonts w:asciiTheme="minorHAnsi" w:hAnsiTheme="minorHAnsi" w:cstheme="minorHAnsi"/>
          <w:sz w:val="24"/>
        </w:rPr>
        <w:fldChar w:fldCharType="end"/>
      </w:r>
      <w:r w:rsidRPr="0049067F">
        <w:rPr>
          <w:rFonts w:asciiTheme="minorHAnsi" w:hAnsiTheme="minorHAnsi" w:cstheme="minorHAnsi"/>
          <w:sz w:val="24"/>
        </w:rPr>
        <w:fldChar w:fldCharType="begin"/>
      </w:r>
      <w:r w:rsidRPr="0049067F">
        <w:rPr>
          <w:rFonts w:asciiTheme="minorHAnsi" w:hAnsiTheme="minorHAnsi" w:cstheme="minorHAnsi"/>
          <w:sz w:val="24"/>
        </w:rPr>
        <w:instrText xml:space="preserve">IF </w:instrText>
      </w:r>
      <w:r w:rsidRPr="0049067F">
        <w:rPr>
          <w:rFonts w:asciiTheme="minorHAnsi" w:hAnsiTheme="minorHAnsi" w:cstheme="minorHAnsi"/>
          <w:sz w:val="24"/>
        </w:rPr>
        <w:fldChar w:fldCharType="begin"/>
      </w:r>
      <w:r w:rsidRPr="0049067F">
        <w:rPr>
          <w:rFonts w:asciiTheme="minorHAnsi" w:hAnsiTheme="minorHAnsi" w:cstheme="minorHAnsi"/>
          <w:sz w:val="24"/>
        </w:rPr>
        <w:instrText xml:space="preserve"> MERGEFIELD IPSC_SHAREHOLDER_2_NAME \* MERGEFORMAT </w:instrText>
      </w:r>
      <w:r w:rsidRPr="0049067F">
        <w:rPr>
          <w:rFonts w:asciiTheme="minorHAnsi" w:hAnsiTheme="minorHAnsi" w:cstheme="minorHAnsi"/>
          <w:sz w:val="24"/>
        </w:rPr>
        <w:fldChar w:fldCharType="separate"/>
      </w:r>
      <w:r w:rsidRPr="0049067F">
        <w:rPr>
          <w:rFonts w:asciiTheme="minorHAnsi" w:hAnsiTheme="minorHAnsi" w:cstheme="minorHAnsi"/>
          <w:noProof/>
          <w:sz w:val="24"/>
        </w:rPr>
        <w:instrText>«IPSC_SHAREHOLDER_1_NAME»</w:instrText>
      </w:r>
      <w:r w:rsidRPr="0049067F">
        <w:rPr>
          <w:rFonts w:asciiTheme="minorHAnsi" w:hAnsiTheme="minorHAnsi" w:cstheme="minorHAnsi"/>
          <w:noProof/>
          <w:sz w:val="24"/>
        </w:rPr>
        <w:fldChar w:fldCharType="end"/>
      </w:r>
      <w:r w:rsidRPr="0049067F">
        <w:rPr>
          <w:rFonts w:asciiTheme="minorHAnsi" w:hAnsiTheme="minorHAnsi" w:cstheme="minorHAnsi"/>
          <w:sz w:val="24"/>
        </w:rPr>
        <w:instrText>="" "" "</w:instrTex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32"/>
        <w:gridCol w:w="3572"/>
        <w:gridCol w:w="2629"/>
      </w:tblGrid>
      <w:tr w:rsidR="00B92717" w:rsidRPr="0049067F" w14:paraId="403199DB" w14:textId="77777777" w:rsidTr="00B92717"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49F9" w14:textId="77777777" w:rsidR="00B92717" w:rsidRPr="0049067F" w:rsidRDefault="00716C99">
            <w:pPr>
              <w:pStyle w:val="Notjustified"/>
              <w:rPr>
                <w:rFonts w:asciiTheme="minorHAnsi" w:hAnsiTheme="minorHAnsi" w:cstheme="minorHAnsi"/>
                <w:noProof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49067F">
              <w:rPr>
                <w:rFonts w:asciiTheme="minorHAnsi" w:hAnsiTheme="minorHAnsi" w:cstheme="minorHAnsi"/>
                <w:sz w:val="24"/>
              </w:rPr>
              <w:instrText xml:space="preserve"> MERGEFIELD IPSC_SHAREHOLDER_3_NAME \* MERGEFORMAT </w:instrText>
            </w:r>
            <w:r w:rsidRPr="0049067F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="00B92717" w:rsidRPr="0049067F">
              <w:rPr>
                <w:rFonts w:asciiTheme="minorHAnsi" w:hAnsiTheme="minorHAnsi" w:cstheme="minorHAnsi"/>
                <w:noProof/>
                <w:sz w:val="24"/>
              </w:rPr>
              <w:instrText>«IPSC_SHAREHOLDER_1_NAME»</w:instrText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fldChar w:fldCharType="end"/>
            </w:r>
          </w:p>
          <w:p w14:paraId="52AD9E36" w14:textId="77777777" w:rsidR="00B92717" w:rsidRPr="0049067F" w:rsidRDefault="00B92717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65C4" w14:textId="77777777" w:rsidR="00B92717" w:rsidRPr="0049067F" w:rsidRDefault="00B92717">
            <w:pPr>
              <w:pStyle w:val="Notjustified"/>
              <w:tabs>
                <w:tab w:val="decimal" w:pos="2052"/>
              </w:tabs>
              <w:rPr>
                <w:rFonts w:asciiTheme="minorHAnsi" w:hAnsiTheme="minorHAnsi" w:cstheme="minorHAnsi"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49067F">
              <w:rPr>
                <w:rFonts w:asciiTheme="minorHAnsi" w:hAnsiTheme="minorHAnsi" w:cstheme="minorHAnsi"/>
                <w:sz w:val="24"/>
              </w:rPr>
              <w:instrText xml:space="preserve"> MERGEFIELD IPSC_SHAREHOLDER_3_SHARES \# #,##0\* MERGEFORMAT </w:instrText>
            </w:r>
            <w:r w:rsidRPr="0049067F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instrText>«IPSC_SHAREHOLDER_1_SHARES»</w:instrText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fldChar w:fldCharType="end"/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FC7A" w14:textId="77777777" w:rsidR="00B92717" w:rsidRPr="0049067F" w:rsidRDefault="00B92717">
            <w:pPr>
              <w:pStyle w:val="BodyTex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49E82F9D" w14:textId="77777777" w:rsidR="00B92717" w:rsidRPr="0049067F" w:rsidRDefault="00B92717" w:rsidP="00B92717">
      <w:pPr>
        <w:pStyle w:val="BodyText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instrText>"</w:instrText>
      </w:r>
      <w:r w:rsidRPr="0049067F">
        <w:rPr>
          <w:rFonts w:asciiTheme="minorHAnsi" w:hAnsiTheme="minorHAnsi" w:cstheme="minorHAnsi"/>
          <w:sz w:val="24"/>
        </w:rPr>
        <w:fldChar w:fldCharType="end"/>
      </w:r>
      <w:r w:rsidRPr="0049067F">
        <w:rPr>
          <w:rFonts w:asciiTheme="minorHAnsi" w:hAnsiTheme="minorHAnsi" w:cstheme="minorHAnsi"/>
          <w:sz w:val="24"/>
        </w:rPr>
        <w:fldChar w:fldCharType="begin"/>
      </w:r>
      <w:r w:rsidRPr="0049067F">
        <w:rPr>
          <w:rFonts w:asciiTheme="minorHAnsi" w:hAnsiTheme="minorHAnsi" w:cstheme="minorHAnsi"/>
          <w:sz w:val="24"/>
        </w:rPr>
        <w:instrText xml:space="preserve">IF </w:instrText>
      </w:r>
      <w:r w:rsidRPr="0049067F">
        <w:rPr>
          <w:rFonts w:asciiTheme="minorHAnsi" w:hAnsiTheme="minorHAnsi" w:cstheme="minorHAnsi"/>
          <w:sz w:val="24"/>
        </w:rPr>
        <w:fldChar w:fldCharType="begin"/>
      </w:r>
      <w:r w:rsidRPr="0049067F">
        <w:rPr>
          <w:rFonts w:asciiTheme="minorHAnsi" w:hAnsiTheme="minorHAnsi" w:cstheme="minorHAnsi"/>
          <w:sz w:val="24"/>
        </w:rPr>
        <w:instrText xml:space="preserve"> MERGEFIELD IPSC_SHAREHOLDER_2_NAME \* MERGEFORMAT </w:instrText>
      </w:r>
      <w:r w:rsidRPr="0049067F">
        <w:rPr>
          <w:rFonts w:asciiTheme="minorHAnsi" w:hAnsiTheme="minorHAnsi" w:cstheme="minorHAnsi"/>
          <w:sz w:val="24"/>
        </w:rPr>
        <w:fldChar w:fldCharType="separate"/>
      </w:r>
      <w:r w:rsidRPr="0049067F">
        <w:rPr>
          <w:rFonts w:asciiTheme="minorHAnsi" w:hAnsiTheme="minorHAnsi" w:cstheme="minorHAnsi"/>
          <w:noProof/>
          <w:sz w:val="24"/>
        </w:rPr>
        <w:instrText>«IPSC_SHAREHOLDER_1_NAME»</w:instrText>
      </w:r>
      <w:r w:rsidRPr="0049067F">
        <w:rPr>
          <w:rFonts w:asciiTheme="minorHAnsi" w:hAnsiTheme="minorHAnsi" w:cstheme="minorHAnsi"/>
          <w:noProof/>
          <w:sz w:val="24"/>
        </w:rPr>
        <w:fldChar w:fldCharType="end"/>
      </w:r>
      <w:r w:rsidRPr="0049067F">
        <w:rPr>
          <w:rFonts w:asciiTheme="minorHAnsi" w:hAnsiTheme="minorHAnsi" w:cstheme="minorHAnsi"/>
          <w:sz w:val="24"/>
        </w:rPr>
        <w:instrText>="" "" "</w:instrTex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32"/>
        <w:gridCol w:w="3572"/>
        <w:gridCol w:w="2629"/>
      </w:tblGrid>
      <w:tr w:rsidR="00B92717" w:rsidRPr="0049067F" w14:paraId="18CA5A49" w14:textId="77777777" w:rsidTr="00B92717"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77B1" w14:textId="77777777" w:rsidR="00B92717" w:rsidRPr="0049067F" w:rsidRDefault="00716C99">
            <w:pPr>
              <w:pStyle w:val="Notjustified"/>
              <w:rPr>
                <w:rFonts w:asciiTheme="minorHAnsi" w:hAnsiTheme="minorHAnsi" w:cstheme="minorHAnsi"/>
                <w:noProof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49067F">
              <w:rPr>
                <w:rFonts w:asciiTheme="minorHAnsi" w:hAnsiTheme="minorHAnsi" w:cstheme="minorHAnsi"/>
                <w:sz w:val="24"/>
              </w:rPr>
              <w:instrText xml:space="preserve"> MERGEFIELD IPSC_SHAREHOLDER_4_NAME \* MERGEFORMAT </w:instrText>
            </w:r>
            <w:r w:rsidRPr="0049067F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="00B92717" w:rsidRPr="0049067F">
              <w:rPr>
                <w:rFonts w:asciiTheme="minorHAnsi" w:hAnsiTheme="minorHAnsi" w:cstheme="minorHAnsi"/>
                <w:noProof/>
                <w:sz w:val="24"/>
              </w:rPr>
              <w:instrText>«IPSC_SHAREHOLDER_1_NAME»</w:instrText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fldChar w:fldCharType="end"/>
            </w:r>
          </w:p>
          <w:p w14:paraId="6137C373" w14:textId="77777777" w:rsidR="00B92717" w:rsidRPr="0049067F" w:rsidRDefault="00B92717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0040" w14:textId="77777777" w:rsidR="00B92717" w:rsidRPr="0049067F" w:rsidRDefault="00B92717">
            <w:pPr>
              <w:pStyle w:val="Notjustified"/>
              <w:tabs>
                <w:tab w:val="decimal" w:pos="2052"/>
              </w:tabs>
              <w:rPr>
                <w:rFonts w:asciiTheme="minorHAnsi" w:hAnsiTheme="minorHAnsi" w:cstheme="minorHAnsi"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49067F">
              <w:rPr>
                <w:rFonts w:asciiTheme="minorHAnsi" w:hAnsiTheme="minorHAnsi" w:cstheme="minorHAnsi"/>
                <w:sz w:val="24"/>
              </w:rPr>
              <w:instrText xml:space="preserve"> MERGEFIELD IPSC_SHAREHOLDER_4_SHARES \# #,##0\* MERGEFORMAT </w:instrText>
            </w:r>
            <w:r w:rsidRPr="0049067F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instrText>«IPSC_SHAREHOLDER_1_SHARES»</w:instrText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fldChar w:fldCharType="end"/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592F" w14:textId="77777777" w:rsidR="00B92717" w:rsidRPr="0049067F" w:rsidRDefault="00B92717">
            <w:pPr>
              <w:pStyle w:val="BodyTex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25F65FE3" w14:textId="77777777" w:rsidR="00B92717" w:rsidRPr="0049067F" w:rsidRDefault="00B92717" w:rsidP="00B92717">
      <w:pPr>
        <w:pStyle w:val="BodyText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instrText>"</w:instrText>
      </w:r>
      <w:r w:rsidRPr="0049067F">
        <w:rPr>
          <w:rFonts w:asciiTheme="minorHAnsi" w:hAnsiTheme="minorHAnsi" w:cstheme="minorHAnsi"/>
          <w:sz w:val="24"/>
        </w:rPr>
        <w:fldChar w:fldCharType="end"/>
      </w:r>
      <w:r w:rsidRPr="0049067F">
        <w:rPr>
          <w:rFonts w:asciiTheme="minorHAnsi" w:hAnsiTheme="minorHAnsi" w:cstheme="minorHAnsi"/>
          <w:sz w:val="24"/>
        </w:rPr>
        <w:fldChar w:fldCharType="begin"/>
      </w:r>
      <w:r w:rsidRPr="0049067F">
        <w:rPr>
          <w:rFonts w:asciiTheme="minorHAnsi" w:hAnsiTheme="minorHAnsi" w:cstheme="minorHAnsi"/>
          <w:sz w:val="24"/>
        </w:rPr>
        <w:instrText xml:space="preserve">IF </w:instrText>
      </w:r>
      <w:r w:rsidRPr="0049067F">
        <w:rPr>
          <w:rFonts w:asciiTheme="minorHAnsi" w:hAnsiTheme="minorHAnsi" w:cstheme="minorHAnsi"/>
          <w:sz w:val="24"/>
        </w:rPr>
        <w:fldChar w:fldCharType="begin"/>
      </w:r>
      <w:r w:rsidRPr="0049067F">
        <w:rPr>
          <w:rFonts w:asciiTheme="minorHAnsi" w:hAnsiTheme="minorHAnsi" w:cstheme="minorHAnsi"/>
          <w:sz w:val="24"/>
        </w:rPr>
        <w:instrText xml:space="preserve"> MERGEFIELD IPSC_SHAREHOLDER_2_NAME \* MERGEFORMAT </w:instrText>
      </w:r>
      <w:r w:rsidRPr="0049067F">
        <w:rPr>
          <w:rFonts w:asciiTheme="minorHAnsi" w:hAnsiTheme="minorHAnsi" w:cstheme="minorHAnsi"/>
          <w:sz w:val="24"/>
        </w:rPr>
        <w:fldChar w:fldCharType="separate"/>
      </w:r>
      <w:r w:rsidRPr="0049067F">
        <w:rPr>
          <w:rFonts w:asciiTheme="minorHAnsi" w:hAnsiTheme="minorHAnsi" w:cstheme="minorHAnsi"/>
          <w:noProof/>
          <w:sz w:val="24"/>
        </w:rPr>
        <w:instrText>«IPSC_SHAREHOLDER_1_NAME»</w:instrText>
      </w:r>
      <w:r w:rsidRPr="0049067F">
        <w:rPr>
          <w:rFonts w:asciiTheme="minorHAnsi" w:hAnsiTheme="minorHAnsi" w:cstheme="minorHAnsi"/>
          <w:noProof/>
          <w:sz w:val="24"/>
        </w:rPr>
        <w:fldChar w:fldCharType="end"/>
      </w:r>
      <w:r w:rsidRPr="0049067F">
        <w:rPr>
          <w:rFonts w:asciiTheme="minorHAnsi" w:hAnsiTheme="minorHAnsi" w:cstheme="minorHAnsi"/>
          <w:sz w:val="24"/>
        </w:rPr>
        <w:instrText>="" "" "</w:instrTex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32"/>
        <w:gridCol w:w="3572"/>
        <w:gridCol w:w="2629"/>
      </w:tblGrid>
      <w:tr w:rsidR="00B92717" w:rsidRPr="0049067F" w14:paraId="5EE3D69F" w14:textId="77777777" w:rsidTr="00B92717"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583C" w14:textId="77777777" w:rsidR="00B92717" w:rsidRPr="0049067F" w:rsidRDefault="00716C99">
            <w:pPr>
              <w:pStyle w:val="Notjustified"/>
              <w:rPr>
                <w:rFonts w:asciiTheme="minorHAnsi" w:hAnsiTheme="minorHAnsi" w:cstheme="minorHAnsi"/>
                <w:noProof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49067F">
              <w:rPr>
                <w:rFonts w:asciiTheme="minorHAnsi" w:hAnsiTheme="minorHAnsi" w:cstheme="minorHAnsi"/>
                <w:sz w:val="24"/>
              </w:rPr>
              <w:instrText xml:space="preserve"> MERGEFIELD IPSC_SHAREHOLDER_5_NAME \* MERGEFORMAT </w:instrText>
            </w:r>
            <w:r w:rsidRPr="0049067F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="00B92717" w:rsidRPr="0049067F">
              <w:rPr>
                <w:rFonts w:asciiTheme="minorHAnsi" w:hAnsiTheme="minorHAnsi" w:cstheme="minorHAnsi"/>
                <w:noProof/>
                <w:sz w:val="24"/>
              </w:rPr>
              <w:instrText>«IPSC_SHAREHOLDER_1_NAME»</w:instrText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fldChar w:fldCharType="end"/>
            </w:r>
          </w:p>
          <w:p w14:paraId="024AEEA9" w14:textId="77777777" w:rsidR="00B92717" w:rsidRPr="0049067F" w:rsidRDefault="00B92717">
            <w:pPr>
              <w:pStyle w:val="Notjustified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7C6D" w14:textId="77777777" w:rsidR="00B92717" w:rsidRPr="0049067F" w:rsidRDefault="00B92717">
            <w:pPr>
              <w:pStyle w:val="Notjustified"/>
              <w:tabs>
                <w:tab w:val="decimal" w:pos="2063"/>
              </w:tabs>
              <w:rPr>
                <w:rFonts w:asciiTheme="minorHAnsi" w:hAnsiTheme="minorHAnsi" w:cstheme="minorHAnsi"/>
                <w:sz w:val="24"/>
              </w:rPr>
            </w:pPr>
            <w:r w:rsidRPr="0049067F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49067F">
              <w:rPr>
                <w:rFonts w:asciiTheme="minorHAnsi" w:hAnsiTheme="minorHAnsi" w:cstheme="minorHAnsi"/>
                <w:sz w:val="24"/>
              </w:rPr>
              <w:instrText xml:space="preserve"> MERGEFIELD IPSC_SHAREHOLDER_5_SHARES \# #,##0\* MERGEFORMAT </w:instrText>
            </w:r>
            <w:r w:rsidRPr="0049067F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instrText>«IPSC_SHAREHOLDER_1_SHARES»</w:instrText>
            </w:r>
            <w:r w:rsidRPr="0049067F">
              <w:rPr>
                <w:rFonts w:asciiTheme="minorHAnsi" w:hAnsiTheme="minorHAnsi" w:cstheme="minorHAnsi"/>
                <w:noProof/>
                <w:sz w:val="24"/>
              </w:rPr>
              <w:fldChar w:fldCharType="end"/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0976" w14:textId="77777777" w:rsidR="00B92717" w:rsidRPr="0049067F" w:rsidRDefault="00B92717">
            <w:pPr>
              <w:pStyle w:val="BodyTex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5AD7B09" w14:textId="77777777" w:rsidR="00B92717" w:rsidRPr="0049067F" w:rsidRDefault="00B92717" w:rsidP="00B92717">
      <w:pPr>
        <w:pStyle w:val="BodyText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instrText>"</w:instrText>
      </w:r>
      <w:r w:rsidRPr="0049067F">
        <w:rPr>
          <w:rFonts w:asciiTheme="minorHAnsi" w:hAnsiTheme="minorHAnsi" w:cstheme="minorHAnsi"/>
          <w:sz w:val="24"/>
        </w:rPr>
        <w:fldChar w:fldCharType="end"/>
      </w:r>
    </w:p>
    <w:p w14:paraId="6E806090" w14:textId="6C143684" w:rsidR="00586ACA" w:rsidRPr="0049067F" w:rsidRDefault="00586ACA" w:rsidP="00586ACA">
      <w:pPr>
        <w:pStyle w:val="BodyText"/>
        <w:rPr>
          <w:rFonts w:asciiTheme="minorHAnsi" w:hAnsiTheme="minorHAnsi" w:cstheme="minorHAnsi"/>
          <w:sz w:val="24"/>
        </w:rPr>
      </w:pPr>
    </w:p>
    <w:p w14:paraId="422318FD" w14:textId="77777777" w:rsidR="000C23F6" w:rsidRPr="0049067F" w:rsidRDefault="000C23F6" w:rsidP="002A3F94">
      <w:pPr>
        <w:pStyle w:val="BodyText"/>
        <w:rPr>
          <w:rFonts w:asciiTheme="minorHAnsi" w:hAnsiTheme="minorHAnsi" w:cstheme="minorHAnsi"/>
          <w:sz w:val="24"/>
        </w:rPr>
      </w:pPr>
    </w:p>
    <w:p w14:paraId="0A841D0D" w14:textId="28B47632" w:rsidR="002A3F94" w:rsidRPr="0049067F" w:rsidRDefault="007A6DC3" w:rsidP="002A3F94">
      <w:pPr>
        <w:pStyle w:val="BodyText"/>
        <w:rPr>
          <w:rFonts w:asciiTheme="minorHAnsi" w:hAnsiTheme="minorHAnsi" w:cstheme="minorHAnsi"/>
          <w:sz w:val="24"/>
        </w:rPr>
      </w:pPr>
      <w:r w:rsidRPr="0049067F">
        <w:rPr>
          <w:rFonts w:asciiTheme="minorHAnsi" w:hAnsiTheme="minorHAnsi" w:cstheme="minorHAnsi"/>
          <w:sz w:val="24"/>
        </w:rPr>
        <w:fldChar w:fldCharType="begin"/>
      </w:r>
      <w:r w:rsidRPr="0049067F">
        <w:rPr>
          <w:rFonts w:asciiTheme="minorHAnsi" w:hAnsiTheme="minorHAnsi" w:cstheme="minorHAnsi"/>
          <w:sz w:val="24"/>
        </w:rPr>
        <w:instrText xml:space="preserve">IF </w:instrText>
      </w:r>
      <w:r w:rsidR="00B21002" w:rsidRPr="0049067F">
        <w:rPr>
          <w:rFonts w:asciiTheme="minorHAnsi" w:hAnsiTheme="minorHAnsi" w:cstheme="minorHAnsi"/>
          <w:sz w:val="24"/>
        </w:rPr>
        <w:fldChar w:fldCharType="begin"/>
      </w:r>
      <w:r w:rsidR="00B21002" w:rsidRPr="0049067F">
        <w:rPr>
          <w:rFonts w:asciiTheme="minorHAnsi" w:hAnsiTheme="minorHAnsi" w:cstheme="minorHAnsi"/>
          <w:sz w:val="24"/>
        </w:rPr>
        <w:instrText xml:space="preserve"> MERGEFIELD IPSC_SHAREHOLDER_6_NAME \* MERGEFORMAT </w:instrText>
      </w:r>
      <w:r w:rsidR="00B21002" w:rsidRPr="0049067F">
        <w:rPr>
          <w:rFonts w:asciiTheme="minorHAnsi" w:hAnsiTheme="minorHAnsi" w:cstheme="minorHAnsi"/>
          <w:sz w:val="24"/>
        </w:rPr>
        <w:fldChar w:fldCharType="separate"/>
      </w:r>
      <w:r w:rsidR="005F3B4F" w:rsidRPr="0049067F">
        <w:rPr>
          <w:rFonts w:asciiTheme="minorHAnsi" w:hAnsiTheme="minorHAnsi" w:cstheme="minorHAnsi"/>
          <w:noProof/>
          <w:sz w:val="24"/>
        </w:rPr>
        <w:instrText>«IPSC_SHAREHOLDER_1_NAME»</w:instrText>
      </w:r>
      <w:r w:rsidR="00B21002" w:rsidRPr="0049067F">
        <w:rPr>
          <w:rFonts w:asciiTheme="minorHAnsi" w:hAnsiTheme="minorHAnsi" w:cstheme="minorHAnsi"/>
          <w:noProof/>
          <w:sz w:val="24"/>
        </w:rPr>
        <w:fldChar w:fldCharType="end"/>
      </w:r>
      <w:r w:rsidRPr="0049067F">
        <w:rPr>
          <w:rFonts w:asciiTheme="minorHAnsi" w:hAnsiTheme="minorHAnsi" w:cstheme="minorHAnsi"/>
          <w:sz w:val="24"/>
        </w:rPr>
        <w:instrText>="" "" "</w:instrText>
      </w:r>
      <w:r w:rsidR="005F3B4F" w:rsidRPr="0049067F">
        <w:rPr>
          <w:rFonts w:asciiTheme="minorHAnsi" w:hAnsiTheme="minorHAnsi" w:cstheme="minorHAnsi"/>
          <w:sz w:val="24"/>
        </w:rPr>
        <w:instrText>!!There are more shareholders, please add them manually to the list above!!</w:instrText>
      </w:r>
      <w:r w:rsidRPr="0049067F">
        <w:rPr>
          <w:rFonts w:asciiTheme="minorHAnsi" w:hAnsiTheme="minorHAnsi" w:cstheme="minorHAnsi"/>
          <w:sz w:val="24"/>
        </w:rPr>
        <w:instrText>"</w:instrText>
      </w:r>
      <w:r w:rsidRPr="0049067F">
        <w:rPr>
          <w:rFonts w:asciiTheme="minorHAnsi" w:hAnsiTheme="minorHAnsi" w:cstheme="minorHAnsi"/>
          <w:sz w:val="24"/>
        </w:rPr>
        <w:fldChar w:fldCharType="end"/>
      </w:r>
    </w:p>
    <w:p w14:paraId="032CAC68" w14:textId="63DEBE5D" w:rsidR="000C23F6" w:rsidRPr="0049067F" w:rsidRDefault="000C23F6" w:rsidP="002A3F94">
      <w:pPr>
        <w:pStyle w:val="BodyText"/>
        <w:rPr>
          <w:rFonts w:asciiTheme="minorHAnsi" w:hAnsiTheme="minorHAnsi" w:cstheme="minorHAnsi"/>
          <w:sz w:val="24"/>
        </w:rPr>
      </w:pPr>
    </w:p>
    <w:p w14:paraId="09541308" w14:textId="77777777" w:rsidR="002A3F94" w:rsidRPr="0049067F" w:rsidRDefault="002A3F94" w:rsidP="002A3F94">
      <w:pPr>
        <w:pStyle w:val="BodyText"/>
        <w:rPr>
          <w:rFonts w:asciiTheme="minorHAnsi" w:hAnsiTheme="minorHAnsi" w:cstheme="minorHAnsi"/>
          <w:sz w:val="24"/>
        </w:rPr>
      </w:pPr>
    </w:p>
    <w:p w14:paraId="796AD339" w14:textId="77777777" w:rsidR="002A3F94" w:rsidRPr="0049067F" w:rsidRDefault="002A3F94" w:rsidP="002A3F94">
      <w:pPr>
        <w:pStyle w:val="BodyText"/>
        <w:rPr>
          <w:rFonts w:asciiTheme="minorHAnsi" w:hAnsiTheme="minorHAnsi" w:cstheme="minorHAnsi"/>
          <w:sz w:val="24"/>
        </w:rPr>
      </w:pPr>
    </w:p>
    <w:p w14:paraId="12363030" w14:textId="77777777" w:rsidR="002A3F94" w:rsidRPr="0049067F" w:rsidRDefault="002A3F94" w:rsidP="002A3F94">
      <w:pPr>
        <w:pStyle w:val="BodyText"/>
        <w:rPr>
          <w:rFonts w:asciiTheme="minorHAnsi" w:hAnsiTheme="minorHAnsi" w:cstheme="minorHAnsi"/>
          <w:sz w:val="24"/>
        </w:rPr>
      </w:pPr>
    </w:p>
    <w:p w14:paraId="4240A066" w14:textId="77777777" w:rsidR="00A80D41" w:rsidRPr="0049067F" w:rsidRDefault="00A80D41" w:rsidP="002A3F94">
      <w:pPr>
        <w:pStyle w:val="BodyText"/>
        <w:rPr>
          <w:rFonts w:asciiTheme="minorHAnsi" w:hAnsiTheme="minorHAnsi" w:cstheme="minorHAnsi"/>
          <w:sz w:val="24"/>
        </w:rPr>
      </w:pPr>
    </w:p>
    <w:sectPr w:rsidR="00A80D41" w:rsidRPr="0049067F" w:rsidSect="009311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85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925F" w14:textId="77777777" w:rsidR="00474423" w:rsidRDefault="00474423" w:rsidP="00980E2A">
      <w:r>
        <w:separator/>
      </w:r>
    </w:p>
  </w:endnote>
  <w:endnote w:type="continuationSeparator" w:id="0">
    <w:p w14:paraId="3DC1796B" w14:textId="77777777" w:rsidR="00474423" w:rsidRDefault="00474423" w:rsidP="0098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869B" w14:textId="77777777" w:rsidR="00E52892" w:rsidRDefault="00E5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6F65" w14:textId="77777777" w:rsidR="00E52892" w:rsidRPr="00A73390" w:rsidRDefault="00E52892" w:rsidP="008E0ED7">
    <w:pPr>
      <w:pStyle w:val="Footer"/>
      <w:ind w:right="42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B860" w14:textId="77777777" w:rsidR="00E52892" w:rsidRDefault="00E52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0BAC6" w14:textId="77777777" w:rsidR="00474423" w:rsidRDefault="00474423" w:rsidP="00980E2A">
      <w:r>
        <w:separator/>
      </w:r>
    </w:p>
  </w:footnote>
  <w:footnote w:type="continuationSeparator" w:id="0">
    <w:p w14:paraId="5C21E2FA" w14:textId="77777777" w:rsidR="00474423" w:rsidRDefault="00474423" w:rsidP="00980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4E08" w14:textId="77777777" w:rsidR="00E52892" w:rsidRDefault="00E528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C7B3" w14:textId="77777777" w:rsidR="00E52892" w:rsidRDefault="00E52892" w:rsidP="008E0ED7">
    <w:pPr>
      <w:pStyle w:val="Header"/>
      <w:ind w:left="-15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C812" w14:textId="77777777" w:rsidR="00E52892" w:rsidRDefault="00E52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E9F"/>
    <w:multiLevelType w:val="hybridMultilevel"/>
    <w:tmpl w:val="604E066E"/>
    <w:lvl w:ilvl="0" w:tplc="F2D6BE1A">
      <w:start w:val="1"/>
      <w:numFmt w:val="lowerLetter"/>
      <w:pStyle w:val="ListLevel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CE7D9C"/>
    <w:multiLevelType w:val="hybridMultilevel"/>
    <w:tmpl w:val="340E69C0"/>
    <w:lvl w:ilvl="0" w:tplc="6688F37A">
      <w:start w:val="1"/>
      <w:numFmt w:val="decimal"/>
      <w:pStyle w:val="Listleftaligned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71F6"/>
    <w:multiLevelType w:val="multilevel"/>
    <w:tmpl w:val="C61EE00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  <w:b/>
        <w:i w:val="0"/>
        <w:color w:val="auto"/>
        <w:sz w:val="20"/>
      </w:rPr>
    </w:lvl>
    <w:lvl w:ilvl="1">
      <w:start w:val="1"/>
      <w:numFmt w:val="decimal"/>
      <w:pStyle w:val="ListNumbe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lowerLetter"/>
      <w:pStyle w:val="ListNumber4"/>
      <w:lvlText w:val="%4"/>
      <w:lvlJc w:val="left"/>
      <w:pPr>
        <w:ind w:left="1418" w:hanging="284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lowerRoman"/>
      <w:pStyle w:val="ListNumber5"/>
      <w:lvlText w:val="a.%5"/>
      <w:lvlJc w:val="left"/>
      <w:pPr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567"/>
      </w:pPr>
      <w:rPr>
        <w:rFonts w:hint="default"/>
      </w:rPr>
    </w:lvl>
  </w:abstractNum>
  <w:abstractNum w:abstractNumId="3" w15:restartNumberingAfterBreak="0">
    <w:nsid w:val="1CDE1C36"/>
    <w:multiLevelType w:val="hybridMultilevel"/>
    <w:tmpl w:val="BB7050EA"/>
    <w:lvl w:ilvl="0" w:tplc="C08C4CE6">
      <w:start w:val="1"/>
      <w:numFmt w:val="decimal"/>
      <w:pStyle w:val="Simplelist"/>
      <w:lvlText w:val="%1"/>
      <w:lvlJc w:val="left"/>
      <w:pPr>
        <w:ind w:left="927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7B60"/>
    <w:multiLevelType w:val="hybridMultilevel"/>
    <w:tmpl w:val="E4E4B530"/>
    <w:lvl w:ilvl="0" w:tplc="B9F47540">
      <w:start w:val="1"/>
      <w:numFmt w:val="bullet"/>
      <w:pStyle w:val="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027A12"/>
    <w:multiLevelType w:val="multilevel"/>
    <w:tmpl w:val="98848BB6"/>
    <w:styleLink w:val="KNParanumbering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18" w:hanging="284"/>
      </w:pPr>
      <w:rPr>
        <w:rFonts w:ascii="Arial" w:hAnsi="Arial" w:hint="default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lowerRoman"/>
      <w:lvlText w:val="%1.%2.%3.%4.%5"/>
      <w:lvlJc w:val="left"/>
      <w:pPr>
        <w:ind w:left="1134" w:firstLine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567"/>
      </w:pPr>
      <w:rPr>
        <w:rFonts w:hint="default"/>
      </w:rPr>
    </w:lvl>
  </w:abstractNum>
  <w:abstractNum w:abstractNumId="6" w15:restartNumberingAfterBreak="0">
    <w:nsid w:val="443D0A97"/>
    <w:multiLevelType w:val="multilevel"/>
    <w:tmpl w:val="7EBED514"/>
    <w:lvl w:ilvl="0">
      <w:start w:val="1"/>
      <w:numFmt w:val="decimal"/>
      <w:pStyle w:val="Appendices"/>
      <w:lvlText w:val="%1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21521772">
    <w:abstractNumId w:val="6"/>
  </w:num>
  <w:num w:numId="2" w16cid:durableId="1964850564">
    <w:abstractNumId w:val="4"/>
  </w:num>
  <w:num w:numId="3" w16cid:durableId="2023511221">
    <w:abstractNumId w:val="5"/>
  </w:num>
  <w:num w:numId="4" w16cid:durableId="743258944">
    <w:abstractNumId w:val="1"/>
  </w:num>
  <w:num w:numId="5" w16cid:durableId="513764815">
    <w:abstractNumId w:val="0"/>
  </w:num>
  <w:num w:numId="6" w16cid:durableId="324863751">
    <w:abstractNumId w:val="2"/>
  </w:num>
  <w:num w:numId="7" w16cid:durableId="93444155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94"/>
    <w:rsid w:val="00002C90"/>
    <w:rsid w:val="00025B64"/>
    <w:rsid w:val="00037370"/>
    <w:rsid w:val="00060FEC"/>
    <w:rsid w:val="00064F0F"/>
    <w:rsid w:val="000848B2"/>
    <w:rsid w:val="00091519"/>
    <w:rsid w:val="000A1027"/>
    <w:rsid w:val="000A5757"/>
    <w:rsid w:val="000B047F"/>
    <w:rsid w:val="000C23F6"/>
    <w:rsid w:val="000D47D0"/>
    <w:rsid w:val="000E28A2"/>
    <w:rsid w:val="00103C58"/>
    <w:rsid w:val="00105C07"/>
    <w:rsid w:val="00106304"/>
    <w:rsid w:val="00136D2A"/>
    <w:rsid w:val="00137B23"/>
    <w:rsid w:val="00140805"/>
    <w:rsid w:val="00175D24"/>
    <w:rsid w:val="00181B4D"/>
    <w:rsid w:val="0018244A"/>
    <w:rsid w:val="00197A54"/>
    <w:rsid w:val="001A1DD5"/>
    <w:rsid w:val="001A6842"/>
    <w:rsid w:val="001B76EB"/>
    <w:rsid w:val="001C2931"/>
    <w:rsid w:val="001C2AA0"/>
    <w:rsid w:val="001E11DE"/>
    <w:rsid w:val="001F39BB"/>
    <w:rsid w:val="00202B00"/>
    <w:rsid w:val="0021797E"/>
    <w:rsid w:val="002224EF"/>
    <w:rsid w:val="00224B98"/>
    <w:rsid w:val="00225F30"/>
    <w:rsid w:val="00235FCC"/>
    <w:rsid w:val="00271BC2"/>
    <w:rsid w:val="00272809"/>
    <w:rsid w:val="00297C35"/>
    <w:rsid w:val="002A3F94"/>
    <w:rsid w:val="002A7EB9"/>
    <w:rsid w:val="002B1AC1"/>
    <w:rsid w:val="002B79CC"/>
    <w:rsid w:val="002C0FEF"/>
    <w:rsid w:val="002C5F3C"/>
    <w:rsid w:val="002C6762"/>
    <w:rsid w:val="002C6BE5"/>
    <w:rsid w:val="002C75E0"/>
    <w:rsid w:val="002D7588"/>
    <w:rsid w:val="002E22D2"/>
    <w:rsid w:val="002E54D6"/>
    <w:rsid w:val="002F2E00"/>
    <w:rsid w:val="002F35A9"/>
    <w:rsid w:val="002F7709"/>
    <w:rsid w:val="003001C4"/>
    <w:rsid w:val="00300ED9"/>
    <w:rsid w:val="00302A33"/>
    <w:rsid w:val="003158FC"/>
    <w:rsid w:val="00330B2B"/>
    <w:rsid w:val="003337E7"/>
    <w:rsid w:val="00340F8A"/>
    <w:rsid w:val="00342A8A"/>
    <w:rsid w:val="003547FD"/>
    <w:rsid w:val="00356497"/>
    <w:rsid w:val="003620C0"/>
    <w:rsid w:val="00363D88"/>
    <w:rsid w:val="003711AE"/>
    <w:rsid w:val="00381A66"/>
    <w:rsid w:val="00391C88"/>
    <w:rsid w:val="003E5910"/>
    <w:rsid w:val="004045F2"/>
    <w:rsid w:val="00415F7F"/>
    <w:rsid w:val="0042191D"/>
    <w:rsid w:val="00424554"/>
    <w:rsid w:val="00425EB6"/>
    <w:rsid w:val="004277A7"/>
    <w:rsid w:val="00441547"/>
    <w:rsid w:val="0044735D"/>
    <w:rsid w:val="00454EB5"/>
    <w:rsid w:val="00474423"/>
    <w:rsid w:val="0048114C"/>
    <w:rsid w:val="00482194"/>
    <w:rsid w:val="00483DC4"/>
    <w:rsid w:val="00483E3F"/>
    <w:rsid w:val="004901DA"/>
    <w:rsid w:val="0049067F"/>
    <w:rsid w:val="004A665B"/>
    <w:rsid w:val="004C0EDF"/>
    <w:rsid w:val="004C1EB3"/>
    <w:rsid w:val="004C516C"/>
    <w:rsid w:val="004F458C"/>
    <w:rsid w:val="00517109"/>
    <w:rsid w:val="005217BA"/>
    <w:rsid w:val="005400FB"/>
    <w:rsid w:val="005502BA"/>
    <w:rsid w:val="00553516"/>
    <w:rsid w:val="0055534A"/>
    <w:rsid w:val="00557C5A"/>
    <w:rsid w:val="00570189"/>
    <w:rsid w:val="00574ABB"/>
    <w:rsid w:val="00585073"/>
    <w:rsid w:val="00586ACA"/>
    <w:rsid w:val="005A6DC1"/>
    <w:rsid w:val="005B475F"/>
    <w:rsid w:val="005C60B6"/>
    <w:rsid w:val="005E4685"/>
    <w:rsid w:val="005E68BE"/>
    <w:rsid w:val="005F1295"/>
    <w:rsid w:val="005F3B4F"/>
    <w:rsid w:val="00605612"/>
    <w:rsid w:val="00611F71"/>
    <w:rsid w:val="00615031"/>
    <w:rsid w:val="006157FC"/>
    <w:rsid w:val="00622FDA"/>
    <w:rsid w:val="0063323E"/>
    <w:rsid w:val="0063416F"/>
    <w:rsid w:val="006354FC"/>
    <w:rsid w:val="00640FDB"/>
    <w:rsid w:val="00647198"/>
    <w:rsid w:val="0065367C"/>
    <w:rsid w:val="0065655C"/>
    <w:rsid w:val="006614DB"/>
    <w:rsid w:val="006635C0"/>
    <w:rsid w:val="006816C2"/>
    <w:rsid w:val="00684047"/>
    <w:rsid w:val="00686D05"/>
    <w:rsid w:val="00690FA3"/>
    <w:rsid w:val="00692BFA"/>
    <w:rsid w:val="00695173"/>
    <w:rsid w:val="006B06AA"/>
    <w:rsid w:val="006D09CC"/>
    <w:rsid w:val="006D3BCC"/>
    <w:rsid w:val="006F515F"/>
    <w:rsid w:val="007027B3"/>
    <w:rsid w:val="00714FC4"/>
    <w:rsid w:val="00716C99"/>
    <w:rsid w:val="007374F0"/>
    <w:rsid w:val="0074632C"/>
    <w:rsid w:val="00750BA3"/>
    <w:rsid w:val="00765C69"/>
    <w:rsid w:val="00765DF1"/>
    <w:rsid w:val="00770E63"/>
    <w:rsid w:val="00794E8D"/>
    <w:rsid w:val="007964FC"/>
    <w:rsid w:val="00797F6B"/>
    <w:rsid w:val="007A6DC3"/>
    <w:rsid w:val="007B0561"/>
    <w:rsid w:val="007B4AEA"/>
    <w:rsid w:val="007B722D"/>
    <w:rsid w:val="007C26DE"/>
    <w:rsid w:val="007D1654"/>
    <w:rsid w:val="007D6B35"/>
    <w:rsid w:val="007E12A6"/>
    <w:rsid w:val="007E44EB"/>
    <w:rsid w:val="007E53AE"/>
    <w:rsid w:val="007F757D"/>
    <w:rsid w:val="00802FD3"/>
    <w:rsid w:val="00804793"/>
    <w:rsid w:val="00807A7A"/>
    <w:rsid w:val="00813967"/>
    <w:rsid w:val="0081462D"/>
    <w:rsid w:val="008223EE"/>
    <w:rsid w:val="0082361E"/>
    <w:rsid w:val="00824A75"/>
    <w:rsid w:val="00826DBD"/>
    <w:rsid w:val="00833C0B"/>
    <w:rsid w:val="00846A06"/>
    <w:rsid w:val="0085033D"/>
    <w:rsid w:val="00864120"/>
    <w:rsid w:val="00865C68"/>
    <w:rsid w:val="008763DE"/>
    <w:rsid w:val="00880A60"/>
    <w:rsid w:val="00880E4E"/>
    <w:rsid w:val="008846D8"/>
    <w:rsid w:val="00890169"/>
    <w:rsid w:val="008B4F67"/>
    <w:rsid w:val="008C4A4A"/>
    <w:rsid w:val="008C6532"/>
    <w:rsid w:val="008C6C35"/>
    <w:rsid w:val="008E0B35"/>
    <w:rsid w:val="008E0ED7"/>
    <w:rsid w:val="008E56C3"/>
    <w:rsid w:val="00905328"/>
    <w:rsid w:val="00907CE2"/>
    <w:rsid w:val="00915C3E"/>
    <w:rsid w:val="00916351"/>
    <w:rsid w:val="009311F6"/>
    <w:rsid w:val="00935A68"/>
    <w:rsid w:val="00943AC6"/>
    <w:rsid w:val="0094402A"/>
    <w:rsid w:val="00955640"/>
    <w:rsid w:val="00971F17"/>
    <w:rsid w:val="00980E2A"/>
    <w:rsid w:val="00983624"/>
    <w:rsid w:val="009A6BD3"/>
    <w:rsid w:val="009B3C07"/>
    <w:rsid w:val="009C41B1"/>
    <w:rsid w:val="009C42ED"/>
    <w:rsid w:val="009C51B8"/>
    <w:rsid w:val="009D7333"/>
    <w:rsid w:val="009D73B5"/>
    <w:rsid w:val="009F2366"/>
    <w:rsid w:val="00A00293"/>
    <w:rsid w:val="00A05895"/>
    <w:rsid w:val="00A074D3"/>
    <w:rsid w:val="00A200EE"/>
    <w:rsid w:val="00A24045"/>
    <w:rsid w:val="00A24F37"/>
    <w:rsid w:val="00A25A9E"/>
    <w:rsid w:val="00A3468C"/>
    <w:rsid w:val="00A73390"/>
    <w:rsid w:val="00A80D41"/>
    <w:rsid w:val="00A85BB5"/>
    <w:rsid w:val="00AA2BB7"/>
    <w:rsid w:val="00AC088A"/>
    <w:rsid w:val="00AC70FF"/>
    <w:rsid w:val="00AD07AA"/>
    <w:rsid w:val="00AD6886"/>
    <w:rsid w:val="00AE00FE"/>
    <w:rsid w:val="00AE510D"/>
    <w:rsid w:val="00B07BA4"/>
    <w:rsid w:val="00B07CA7"/>
    <w:rsid w:val="00B13305"/>
    <w:rsid w:val="00B15409"/>
    <w:rsid w:val="00B21002"/>
    <w:rsid w:val="00B311D9"/>
    <w:rsid w:val="00B31D36"/>
    <w:rsid w:val="00B640AF"/>
    <w:rsid w:val="00B73A1E"/>
    <w:rsid w:val="00B80B5F"/>
    <w:rsid w:val="00B84DC7"/>
    <w:rsid w:val="00B90CBE"/>
    <w:rsid w:val="00B91789"/>
    <w:rsid w:val="00B921A7"/>
    <w:rsid w:val="00B92717"/>
    <w:rsid w:val="00BA658B"/>
    <w:rsid w:val="00BA69AD"/>
    <w:rsid w:val="00BA7B95"/>
    <w:rsid w:val="00BB6378"/>
    <w:rsid w:val="00BD1809"/>
    <w:rsid w:val="00BD5B63"/>
    <w:rsid w:val="00C00D67"/>
    <w:rsid w:val="00C03584"/>
    <w:rsid w:val="00C2476C"/>
    <w:rsid w:val="00C36705"/>
    <w:rsid w:val="00C46AA3"/>
    <w:rsid w:val="00C817E6"/>
    <w:rsid w:val="00CA0D76"/>
    <w:rsid w:val="00CB0084"/>
    <w:rsid w:val="00CB3E52"/>
    <w:rsid w:val="00CB509D"/>
    <w:rsid w:val="00CD579C"/>
    <w:rsid w:val="00CE0012"/>
    <w:rsid w:val="00CE2E6D"/>
    <w:rsid w:val="00CE6566"/>
    <w:rsid w:val="00CF0871"/>
    <w:rsid w:val="00CF2321"/>
    <w:rsid w:val="00D024CF"/>
    <w:rsid w:val="00D04E46"/>
    <w:rsid w:val="00D11429"/>
    <w:rsid w:val="00D169E4"/>
    <w:rsid w:val="00D363A3"/>
    <w:rsid w:val="00D37F63"/>
    <w:rsid w:val="00D41B36"/>
    <w:rsid w:val="00D42E12"/>
    <w:rsid w:val="00D4609B"/>
    <w:rsid w:val="00D52166"/>
    <w:rsid w:val="00D80B41"/>
    <w:rsid w:val="00D8332D"/>
    <w:rsid w:val="00D90AEE"/>
    <w:rsid w:val="00D964D2"/>
    <w:rsid w:val="00DA0AFD"/>
    <w:rsid w:val="00DA3ED3"/>
    <w:rsid w:val="00DA7616"/>
    <w:rsid w:val="00DB31A2"/>
    <w:rsid w:val="00DB5808"/>
    <w:rsid w:val="00DD4A09"/>
    <w:rsid w:val="00DD686B"/>
    <w:rsid w:val="00DD6D8D"/>
    <w:rsid w:val="00DF6F6D"/>
    <w:rsid w:val="00E02EFD"/>
    <w:rsid w:val="00E135E1"/>
    <w:rsid w:val="00E1701A"/>
    <w:rsid w:val="00E416B9"/>
    <w:rsid w:val="00E52892"/>
    <w:rsid w:val="00E57ADE"/>
    <w:rsid w:val="00E60A99"/>
    <w:rsid w:val="00E6204C"/>
    <w:rsid w:val="00E75049"/>
    <w:rsid w:val="00E960F9"/>
    <w:rsid w:val="00E97785"/>
    <w:rsid w:val="00EA552D"/>
    <w:rsid w:val="00EB5821"/>
    <w:rsid w:val="00EC27BF"/>
    <w:rsid w:val="00EC5224"/>
    <w:rsid w:val="00ED0EE6"/>
    <w:rsid w:val="00ED337E"/>
    <w:rsid w:val="00F11B3E"/>
    <w:rsid w:val="00F250C2"/>
    <w:rsid w:val="00F250F8"/>
    <w:rsid w:val="00F27A70"/>
    <w:rsid w:val="00F35022"/>
    <w:rsid w:val="00F350F5"/>
    <w:rsid w:val="00F41784"/>
    <w:rsid w:val="00F41D47"/>
    <w:rsid w:val="00F441A7"/>
    <w:rsid w:val="00F538A4"/>
    <w:rsid w:val="00F557A3"/>
    <w:rsid w:val="00F566DF"/>
    <w:rsid w:val="00F57D5D"/>
    <w:rsid w:val="00F658FC"/>
    <w:rsid w:val="00F766C3"/>
    <w:rsid w:val="00F92413"/>
    <w:rsid w:val="00FB5E23"/>
    <w:rsid w:val="00FB6210"/>
    <w:rsid w:val="00FC0103"/>
    <w:rsid w:val="00FC31C9"/>
    <w:rsid w:val="00FD490E"/>
    <w:rsid w:val="00FE74C0"/>
    <w:rsid w:val="00FF0650"/>
    <w:rsid w:val="00FF1F54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D894B"/>
  <w15:chartTrackingRefBased/>
  <w15:docId w15:val="{32C45F08-A4A7-4C03-97EA-E7A210B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2" w:qFormat="1"/>
    <w:lsdException w:name="heading 2" w:semiHidden="1" w:uiPriority="0" w:unhideWhenUsed="1"/>
    <w:lsdException w:name="heading 3" w:semiHidden="1" w:uiPriority="98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8" w:unhideWhenUsed="1" w:qFormat="1"/>
    <w:lsdException w:name="List Number 4" w:semiHidden="1" w:uiPriority="2" w:unhideWhenUsed="1" w:qFormat="1"/>
    <w:lsdException w:name="List Number 5" w:semiHidden="1" w:unhideWhenUsed="1"/>
    <w:lsdException w:name="Title" w:uiPriority="98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/>
    <w:lsdException w:name="Emphasis" w:uiPriority="9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/>
    <w:lsdException w:name="Quote" w:uiPriority="98" w:qFormat="1"/>
    <w:lsdException w:name="Intense Quote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/>
    <w:lsdException w:name="Intense Emphasis" w:uiPriority="98"/>
    <w:lsdException w:name="Subtle Reference" w:uiPriority="98"/>
    <w:lsdException w:name="Intense Reference" w:uiPriority="98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586ACA"/>
    <w:pPr>
      <w:jc w:val="both"/>
    </w:pPr>
    <w:rPr>
      <w:rFonts w:ascii="Gadugi" w:hAnsi="Gadugi"/>
      <w:color w:val="000000"/>
      <w:lang w:eastAsia="en-GB"/>
    </w:rPr>
  </w:style>
  <w:style w:type="paragraph" w:styleId="Heading1">
    <w:name w:val="heading 1"/>
    <w:basedOn w:val="Normal"/>
    <w:next w:val="ListNumber2"/>
    <w:link w:val="Heading1Char"/>
    <w:uiPriority w:val="9"/>
    <w:qFormat/>
    <w:rsid w:val="00586ACA"/>
    <w:pPr>
      <w:keepNext/>
      <w:keepLines/>
      <w:widowControl w:val="0"/>
      <w:numPr>
        <w:numId w:val="6"/>
      </w:numPr>
      <w:autoSpaceDE w:val="0"/>
      <w:autoSpaceDN w:val="0"/>
      <w:adjustRightInd w:val="0"/>
      <w:spacing w:before="240" w:after="240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8"/>
    <w:unhideWhenUsed/>
    <w:rsid w:val="00586ACA"/>
    <w:pPr>
      <w:keepNext/>
      <w:keepLines/>
      <w:widowControl w:val="0"/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rsid w:val="00586ACA"/>
    <w:pPr>
      <w:keepNext/>
      <w:tabs>
        <w:tab w:val="left" w:pos="-720"/>
      </w:tabs>
      <w:suppressAutoHyphens/>
      <w:outlineLvl w:val="5"/>
    </w:pPr>
    <w:rPr>
      <w:rFonts w:ascii="Times New Roman" w:hAnsi="Times New Roman"/>
      <w:spacing w:val="-3"/>
      <w:u w:val="single"/>
    </w:rPr>
  </w:style>
  <w:style w:type="paragraph" w:styleId="Heading7">
    <w:name w:val="heading 7"/>
    <w:basedOn w:val="Normal"/>
    <w:next w:val="Normal"/>
    <w:link w:val="Heading7Char"/>
    <w:rsid w:val="00586ACA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rsid w:val="00586ACA"/>
    <w:pPr>
      <w:keepNext/>
      <w:tabs>
        <w:tab w:val="left" w:pos="-720"/>
      </w:tabs>
      <w:suppressAutoHyphens/>
      <w:outlineLvl w:val="7"/>
    </w:pPr>
    <w:rPr>
      <w:rFonts w:ascii="Times New Roman" w:hAnsi="Times New Roman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NParanumbering">
    <w:name w:val="KN Para numbering"/>
    <w:uiPriority w:val="99"/>
    <w:rsid w:val="00586ACA"/>
    <w:pPr>
      <w:numPr>
        <w:numId w:val="3"/>
      </w:numPr>
    </w:pPr>
  </w:style>
  <w:style w:type="paragraph" w:styleId="Header">
    <w:name w:val="header"/>
    <w:basedOn w:val="Normal"/>
    <w:link w:val="HeaderChar"/>
    <w:uiPriority w:val="98"/>
    <w:rsid w:val="00586ACA"/>
    <w:pPr>
      <w:widowControl w:val="0"/>
      <w:tabs>
        <w:tab w:val="center" w:pos="4153"/>
        <w:tab w:val="right" w:pos="8306"/>
      </w:tabs>
      <w:autoSpaceDE w:val="0"/>
      <w:autoSpaceDN w:val="0"/>
      <w:adjustRightInd w:val="0"/>
    </w:pPr>
    <w:rPr>
      <w:rFonts w:ascii="Times New Roman" w:eastAsia="Calibri" w:hAnsi="Times New Roman"/>
      <w:snapToGrid w:val="0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8"/>
    <w:rsid w:val="00586ACA"/>
    <w:rPr>
      <w:rFonts w:eastAsia="Calibri"/>
      <w:snapToGrid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86ACA"/>
    <w:rPr>
      <w:rFonts w:ascii="Gadugi" w:eastAsiaTheme="majorEastAsia" w:hAnsi="Gadugi" w:cstheme="majorBidi"/>
      <w:b/>
      <w:szCs w:val="32"/>
    </w:rPr>
  </w:style>
  <w:style w:type="paragraph" w:styleId="ListNumber2">
    <w:name w:val="List Number 2"/>
    <w:basedOn w:val="Normal"/>
    <w:uiPriority w:val="10"/>
    <w:qFormat/>
    <w:rsid w:val="00586ACA"/>
    <w:pPr>
      <w:widowControl w:val="0"/>
      <w:numPr>
        <w:ilvl w:val="1"/>
        <w:numId w:val="6"/>
      </w:numPr>
      <w:autoSpaceDE w:val="0"/>
      <w:autoSpaceDN w:val="0"/>
      <w:adjustRightInd w:val="0"/>
      <w:spacing w:after="120"/>
    </w:pPr>
    <w:rPr>
      <w:rFonts w:eastAsia="Calibri"/>
      <w:color w:val="auto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8"/>
    <w:rsid w:val="00586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Bold">
    <w:name w:val="Style Bold"/>
    <w:basedOn w:val="DefaultParagraphFont"/>
    <w:uiPriority w:val="98"/>
    <w:rsid w:val="00586ACA"/>
    <w:rPr>
      <w:rFonts w:ascii="Times New Roman" w:hAnsi="Times New Roman"/>
      <w:b/>
      <w:bCs/>
      <w:i w:val="0"/>
      <w:color w:val="auto"/>
      <w:sz w:val="22"/>
    </w:rPr>
  </w:style>
  <w:style w:type="paragraph" w:customStyle="1" w:styleId="Subsubtitle">
    <w:name w:val="Sub subtitle"/>
    <w:basedOn w:val="Subtitle"/>
    <w:next w:val="ListNumber2"/>
    <w:uiPriority w:val="5"/>
    <w:qFormat/>
    <w:rsid w:val="00586ACA"/>
    <w:pPr>
      <w:numPr>
        <w:ilvl w:val="0"/>
      </w:numPr>
      <w:spacing w:after="60"/>
      <w:ind w:left="567"/>
    </w:pPr>
    <w:rPr>
      <w:b w:val="0"/>
      <w:u w:val="single"/>
    </w:rPr>
  </w:style>
  <w:style w:type="paragraph" w:styleId="Subtitle">
    <w:name w:val="Subtitle"/>
    <w:basedOn w:val="Normal"/>
    <w:next w:val="ListNumber2"/>
    <w:link w:val="SubtitleChar"/>
    <w:uiPriority w:val="9"/>
    <w:rsid w:val="00586ACA"/>
    <w:pPr>
      <w:widowControl w:val="0"/>
      <w:numPr>
        <w:ilvl w:val="1"/>
      </w:numPr>
      <w:autoSpaceDE w:val="0"/>
      <w:autoSpaceDN w:val="0"/>
      <w:adjustRightInd w:val="0"/>
      <w:ind w:left="357"/>
    </w:pPr>
    <w:rPr>
      <w:rFonts w:eastAsiaTheme="minorEastAsia"/>
      <w:b/>
      <w:color w:val="auto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9"/>
    <w:rsid w:val="00586ACA"/>
    <w:rPr>
      <w:rFonts w:ascii="Gadugi" w:eastAsiaTheme="minorEastAsia" w:hAnsi="Gadugi"/>
      <w:b/>
      <w:szCs w:val="24"/>
    </w:rPr>
  </w:style>
  <w:style w:type="paragraph" w:customStyle="1" w:styleId="Subtitle0">
    <w:name w:val="Sub title"/>
    <w:basedOn w:val="Normal"/>
    <w:next w:val="ListNumber2"/>
    <w:uiPriority w:val="5"/>
    <w:qFormat/>
    <w:rsid w:val="00586ACA"/>
    <w:pPr>
      <w:ind w:left="567" w:hanging="567"/>
    </w:pPr>
    <w:rPr>
      <w:b/>
      <w:color w:val="auto"/>
    </w:rPr>
  </w:style>
  <w:style w:type="paragraph" w:styleId="ListNumber3">
    <w:name w:val="List Number 3"/>
    <w:basedOn w:val="ListNumber2"/>
    <w:uiPriority w:val="11"/>
    <w:qFormat/>
    <w:rsid w:val="00586ACA"/>
    <w:pPr>
      <w:numPr>
        <w:ilvl w:val="2"/>
      </w:numPr>
    </w:pPr>
  </w:style>
  <w:style w:type="paragraph" w:styleId="ListParagraph">
    <w:name w:val="List Paragraph"/>
    <w:basedOn w:val="Normal"/>
    <w:link w:val="ListParagraphChar"/>
    <w:uiPriority w:val="98"/>
    <w:rsid w:val="00586ACA"/>
    <w:pPr>
      <w:widowControl w:val="0"/>
      <w:autoSpaceDE w:val="0"/>
      <w:autoSpaceDN w:val="0"/>
      <w:adjustRightInd w:val="0"/>
      <w:ind w:left="720"/>
      <w:contextualSpacing/>
    </w:pPr>
    <w:rPr>
      <w:rFonts w:asciiTheme="minorHAnsi" w:eastAsia="Calibri" w:hAnsiTheme="minorHAnsi"/>
      <w:color w:val="auto"/>
      <w:sz w:val="22"/>
      <w:szCs w:val="24"/>
      <w:lang w:eastAsia="en-US"/>
    </w:rPr>
  </w:style>
  <w:style w:type="paragraph" w:customStyle="1" w:styleId="Simplelist">
    <w:name w:val="Simple list"/>
    <w:basedOn w:val="Normal"/>
    <w:link w:val="SimplelistChar"/>
    <w:uiPriority w:val="3"/>
    <w:qFormat/>
    <w:rsid w:val="00586ACA"/>
    <w:pPr>
      <w:numPr>
        <w:numId w:val="7"/>
      </w:numPr>
      <w:spacing w:after="120"/>
    </w:pPr>
  </w:style>
  <w:style w:type="paragraph" w:customStyle="1" w:styleId="Bold">
    <w:name w:val="Bold"/>
    <w:basedOn w:val="Normal"/>
    <w:link w:val="BoldChar"/>
    <w:uiPriority w:val="1"/>
    <w:qFormat/>
    <w:rsid w:val="00586ACA"/>
    <w:pPr>
      <w:widowControl w:val="0"/>
      <w:autoSpaceDE w:val="0"/>
      <w:autoSpaceDN w:val="0"/>
      <w:adjustRightInd w:val="0"/>
    </w:pPr>
    <w:rPr>
      <w:rFonts w:eastAsia="Calibri"/>
      <w:b/>
      <w:color w:val="auto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98"/>
    <w:rsid w:val="00586ACA"/>
    <w:rPr>
      <w:rFonts w:asciiTheme="minorHAnsi" w:eastAsia="Calibri" w:hAnsiTheme="minorHAnsi"/>
      <w:sz w:val="22"/>
      <w:szCs w:val="24"/>
    </w:rPr>
  </w:style>
  <w:style w:type="character" w:customStyle="1" w:styleId="SimplelistChar">
    <w:name w:val="Simple list Char"/>
    <w:link w:val="Simplelist"/>
    <w:uiPriority w:val="3"/>
    <w:rsid w:val="00586ACA"/>
    <w:rPr>
      <w:rFonts w:ascii="Gadugi" w:hAnsi="Gadugi"/>
      <w:color w:val="000000"/>
      <w:lang w:eastAsia="en-GB"/>
    </w:rPr>
  </w:style>
  <w:style w:type="character" w:customStyle="1" w:styleId="BoldChar">
    <w:name w:val="Bold Char"/>
    <w:basedOn w:val="DefaultParagraphFont"/>
    <w:link w:val="Bold"/>
    <w:uiPriority w:val="1"/>
    <w:rsid w:val="00586ACA"/>
    <w:rPr>
      <w:rFonts w:ascii="Gadugi" w:eastAsia="Calibri" w:hAnsi="Gadugi"/>
      <w:b/>
      <w:szCs w:val="24"/>
    </w:rPr>
  </w:style>
  <w:style w:type="paragraph" w:customStyle="1" w:styleId="Yourref">
    <w:name w:val="Your ref"/>
    <w:basedOn w:val="Normal"/>
    <w:link w:val="YourrefChar"/>
    <w:uiPriority w:val="49"/>
    <w:rsid w:val="00586ACA"/>
    <w:pPr>
      <w:widowControl w:val="0"/>
      <w:autoSpaceDE w:val="0"/>
      <w:autoSpaceDN w:val="0"/>
      <w:adjustRightInd w:val="0"/>
    </w:pPr>
    <w:rPr>
      <w:rFonts w:eastAsia="Calibri"/>
      <w:color w:val="auto"/>
      <w:sz w:val="16"/>
      <w:szCs w:val="24"/>
      <w:lang w:eastAsia="en-US"/>
    </w:rPr>
  </w:style>
  <w:style w:type="character" w:customStyle="1" w:styleId="YourrefChar">
    <w:name w:val="Your ref Char"/>
    <w:link w:val="Yourref"/>
    <w:uiPriority w:val="49"/>
    <w:rsid w:val="00586ACA"/>
    <w:rPr>
      <w:rFonts w:ascii="Gadugi" w:eastAsia="Calibri" w:hAnsi="Gadugi"/>
      <w:sz w:val="16"/>
      <w:szCs w:val="24"/>
    </w:rPr>
  </w:style>
  <w:style w:type="paragraph" w:styleId="BodyText">
    <w:name w:val="Body Text"/>
    <w:basedOn w:val="Normal"/>
    <w:link w:val="BodyTextChar"/>
    <w:qFormat/>
    <w:rsid w:val="00586ACA"/>
    <w:pPr>
      <w:widowControl w:val="0"/>
      <w:autoSpaceDE w:val="0"/>
      <w:autoSpaceDN w:val="0"/>
      <w:adjustRightInd w:val="0"/>
      <w:snapToGrid w:val="0"/>
    </w:pPr>
    <w:rPr>
      <w:rFonts w:eastAsia="Calibri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586ACA"/>
    <w:rPr>
      <w:rFonts w:ascii="Gadugi" w:eastAsia="Calibri" w:hAnsi="Gadugi"/>
      <w:color w:val="000000"/>
      <w:szCs w:val="24"/>
    </w:rPr>
  </w:style>
  <w:style w:type="paragraph" w:customStyle="1" w:styleId="Appendices">
    <w:name w:val="Appendices"/>
    <w:basedOn w:val="Normal"/>
    <w:link w:val="AppendicesChar"/>
    <w:uiPriority w:val="6"/>
    <w:qFormat/>
    <w:rsid w:val="00586ACA"/>
    <w:pPr>
      <w:numPr>
        <w:numId w:val="1"/>
      </w:numPr>
      <w:tabs>
        <w:tab w:val="left" w:pos="1701"/>
      </w:tabs>
      <w:spacing w:before="120" w:after="120"/>
      <w:ind w:right="1701"/>
    </w:pPr>
    <w:rPr>
      <w:b/>
      <w:szCs w:val="24"/>
    </w:rPr>
  </w:style>
  <w:style w:type="character" w:customStyle="1" w:styleId="AppendicesChar">
    <w:name w:val="Appendices Char"/>
    <w:link w:val="Appendices"/>
    <w:uiPriority w:val="6"/>
    <w:rsid w:val="00586ACA"/>
    <w:rPr>
      <w:rFonts w:ascii="Gadugi" w:hAnsi="Gadugi"/>
      <w:b/>
      <w:color w:val="000000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86ACA"/>
    <w:pPr>
      <w:widowControl w:val="0"/>
      <w:tabs>
        <w:tab w:val="center" w:pos="4513"/>
        <w:tab w:val="right" w:pos="9026"/>
      </w:tabs>
      <w:autoSpaceDE w:val="0"/>
      <w:autoSpaceDN w:val="0"/>
      <w:adjustRightInd w:val="0"/>
    </w:pPr>
    <w:rPr>
      <w:rFonts w:asciiTheme="minorHAnsi" w:eastAsia="Calibri" w:hAnsiTheme="minorHAnsi"/>
      <w:color w:val="auto"/>
      <w:sz w:val="22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86ACA"/>
    <w:rPr>
      <w:rFonts w:asciiTheme="minorHAnsi" w:eastAsia="Calibri" w:hAnsiTheme="minorHAnsi"/>
      <w:sz w:val="22"/>
      <w:szCs w:val="24"/>
    </w:rPr>
  </w:style>
  <w:style w:type="paragraph" w:customStyle="1" w:styleId="Centralalignmentletter">
    <w:name w:val="Central alignment letter"/>
    <w:basedOn w:val="Normal"/>
    <w:link w:val="CentralalignmentletterChar"/>
    <w:uiPriority w:val="3"/>
    <w:qFormat/>
    <w:rsid w:val="00586ACA"/>
    <w:pPr>
      <w:jc w:val="center"/>
    </w:pPr>
    <w:rPr>
      <w:rFonts w:eastAsia="Calibri"/>
      <w:b/>
      <w:snapToGrid w:val="0"/>
      <w:szCs w:val="24"/>
    </w:rPr>
  </w:style>
  <w:style w:type="character" w:customStyle="1" w:styleId="CentralalignmentletterChar">
    <w:name w:val="Central alignment letter Char"/>
    <w:basedOn w:val="BodyTextChar"/>
    <w:link w:val="Centralalignmentletter"/>
    <w:uiPriority w:val="3"/>
    <w:rsid w:val="00586ACA"/>
    <w:rPr>
      <w:rFonts w:ascii="Gadugi" w:eastAsia="Calibri" w:hAnsi="Gadugi"/>
      <w:b/>
      <w:snapToGrid w:val="0"/>
      <w:color w:val="000000"/>
      <w:szCs w:val="24"/>
      <w:lang w:eastAsia="en-GB"/>
    </w:rPr>
  </w:style>
  <w:style w:type="paragraph" w:customStyle="1" w:styleId="OurRef">
    <w:name w:val="Our Ref"/>
    <w:basedOn w:val="Normal"/>
    <w:link w:val="OurRefChar"/>
    <w:uiPriority w:val="5"/>
    <w:qFormat/>
    <w:rsid w:val="00586ACA"/>
    <w:pPr>
      <w:pBdr>
        <w:top w:val="nil"/>
        <w:left w:val="nil"/>
        <w:bottom w:val="nil"/>
        <w:right w:val="nil"/>
        <w:between w:val="nil"/>
      </w:pBdr>
      <w:ind w:left="-1559" w:right="28"/>
      <w:jc w:val="right"/>
    </w:pPr>
    <w:rPr>
      <w:rFonts w:cs="Open Sans SemiBold"/>
      <w:noProof/>
      <w:sz w:val="16"/>
    </w:rPr>
  </w:style>
  <w:style w:type="character" w:customStyle="1" w:styleId="OurRefChar">
    <w:name w:val="Our Ref Char"/>
    <w:link w:val="OurRef"/>
    <w:uiPriority w:val="5"/>
    <w:rsid w:val="00586ACA"/>
    <w:rPr>
      <w:rFonts w:ascii="Gadugi" w:hAnsi="Gadugi" w:cs="Open Sans SemiBold"/>
      <w:noProof/>
      <w:color w:val="000000"/>
      <w:sz w:val="16"/>
      <w:lang w:eastAsia="en-GB"/>
    </w:rPr>
  </w:style>
  <w:style w:type="paragraph" w:customStyle="1" w:styleId="ListLevel4">
    <w:name w:val="List Level 4"/>
    <w:basedOn w:val="ListParagraph"/>
    <w:link w:val="ListLevel4Char"/>
    <w:uiPriority w:val="14"/>
    <w:rsid w:val="00586ACA"/>
    <w:pPr>
      <w:numPr>
        <w:numId w:val="5"/>
      </w:numPr>
      <w:spacing w:after="120"/>
      <w:contextualSpacing w:val="0"/>
    </w:pPr>
    <w:rPr>
      <w:rFonts w:ascii="Arial" w:hAnsi="Arial" w:cs="Arial"/>
      <w:lang w:eastAsia="en-GB"/>
    </w:rPr>
  </w:style>
  <w:style w:type="character" w:customStyle="1" w:styleId="ListLevel4Char">
    <w:name w:val="List Level 4 Char"/>
    <w:basedOn w:val="ListParagraphChar"/>
    <w:link w:val="ListLevel4"/>
    <w:uiPriority w:val="14"/>
    <w:rsid w:val="00586ACA"/>
    <w:rPr>
      <w:rFonts w:ascii="Arial" w:eastAsia="Calibri" w:hAnsi="Arial" w:cs="Arial"/>
      <w:sz w:val="22"/>
      <w:szCs w:val="24"/>
      <w:lang w:eastAsia="en-GB"/>
    </w:rPr>
  </w:style>
  <w:style w:type="paragraph" w:styleId="ListNumber4">
    <w:name w:val="List Number 4"/>
    <w:basedOn w:val="Normal"/>
    <w:uiPriority w:val="12"/>
    <w:qFormat/>
    <w:rsid w:val="00586ACA"/>
    <w:pPr>
      <w:numPr>
        <w:ilvl w:val="3"/>
        <w:numId w:val="6"/>
      </w:numPr>
      <w:spacing w:after="120"/>
    </w:pPr>
  </w:style>
  <w:style w:type="paragraph" w:customStyle="1" w:styleId="Bullets">
    <w:name w:val="Bullets"/>
    <w:basedOn w:val="Normal"/>
    <w:link w:val="BulletsChar"/>
    <w:uiPriority w:val="4"/>
    <w:qFormat/>
    <w:rsid w:val="00586ACA"/>
    <w:pPr>
      <w:numPr>
        <w:numId w:val="2"/>
      </w:numPr>
    </w:pPr>
    <w:rPr>
      <w:rFonts w:eastAsia="Calibri" w:cstheme="minorBidi"/>
      <w:sz w:val="22"/>
      <w:szCs w:val="24"/>
      <w:lang w:eastAsia="en-US"/>
    </w:rPr>
  </w:style>
  <w:style w:type="character" w:customStyle="1" w:styleId="BulletsChar">
    <w:name w:val="Bullets Char"/>
    <w:basedOn w:val="ListParagraphChar"/>
    <w:link w:val="Bullets"/>
    <w:uiPriority w:val="4"/>
    <w:rsid w:val="00586ACA"/>
    <w:rPr>
      <w:rFonts w:ascii="Gadugi" w:eastAsia="Calibri" w:hAnsi="Gadugi" w:cstheme="minorBidi"/>
      <w:color w:val="000000"/>
      <w:sz w:val="22"/>
      <w:szCs w:val="24"/>
    </w:rPr>
  </w:style>
  <w:style w:type="paragraph" w:customStyle="1" w:styleId="LargeFont">
    <w:name w:val="Large Font"/>
    <w:basedOn w:val="Normal"/>
    <w:link w:val="LargeFontChar"/>
    <w:autoRedefine/>
    <w:uiPriority w:val="24"/>
    <w:rsid w:val="00586ACA"/>
    <w:rPr>
      <w:rFonts w:eastAsia="Calibri"/>
      <w:sz w:val="32"/>
      <w:szCs w:val="32"/>
    </w:rPr>
  </w:style>
  <w:style w:type="character" w:customStyle="1" w:styleId="LargeFontChar">
    <w:name w:val="Large Font Char"/>
    <w:basedOn w:val="BodyTextChar"/>
    <w:link w:val="LargeFont"/>
    <w:uiPriority w:val="24"/>
    <w:rsid w:val="00586ACA"/>
    <w:rPr>
      <w:rFonts w:ascii="Gadugi" w:eastAsia="Calibri" w:hAnsi="Gadugi"/>
      <w:color w:val="000000"/>
      <w:sz w:val="32"/>
      <w:szCs w:val="32"/>
      <w:lang w:eastAsia="en-GB"/>
    </w:rPr>
  </w:style>
  <w:style w:type="paragraph" w:customStyle="1" w:styleId="NoticeHeader">
    <w:name w:val="Notice Header"/>
    <w:basedOn w:val="Normal"/>
    <w:link w:val="NoticeHeaderChar"/>
    <w:uiPriority w:val="5"/>
    <w:qFormat/>
    <w:rsid w:val="00586ACA"/>
    <w:rPr>
      <w:rFonts w:cstheme="minorBidi"/>
      <w:b/>
      <w:sz w:val="36"/>
      <w:szCs w:val="36"/>
      <w:lang w:eastAsia="en-US"/>
    </w:rPr>
  </w:style>
  <w:style w:type="character" w:customStyle="1" w:styleId="NoticeHeaderChar">
    <w:name w:val="Notice Header Char"/>
    <w:basedOn w:val="DefaultParagraphFont"/>
    <w:link w:val="NoticeHeader"/>
    <w:uiPriority w:val="5"/>
    <w:rsid w:val="00586ACA"/>
    <w:rPr>
      <w:rFonts w:ascii="Gadugi" w:hAnsi="Gadugi" w:cstheme="minorBidi"/>
      <w:b/>
      <w:color w:val="000000"/>
      <w:sz w:val="36"/>
      <w:szCs w:val="36"/>
    </w:rPr>
  </w:style>
  <w:style w:type="paragraph" w:customStyle="1" w:styleId="HiddenText">
    <w:name w:val="Hidden Text"/>
    <w:basedOn w:val="Normal"/>
    <w:link w:val="HiddenTextChar"/>
    <w:uiPriority w:val="9"/>
    <w:qFormat/>
    <w:rsid w:val="00586ACA"/>
    <w:rPr>
      <w:vanish/>
      <w:color w:val="FF0000"/>
    </w:rPr>
  </w:style>
  <w:style w:type="paragraph" w:styleId="TOCHeading">
    <w:name w:val="TOC Heading"/>
    <w:aliases w:val="Headings Centred"/>
    <w:basedOn w:val="Normal"/>
    <w:next w:val="Normal"/>
    <w:link w:val="TOCHeadingChar"/>
    <w:autoRedefine/>
    <w:uiPriority w:val="39"/>
    <w:unhideWhenUsed/>
    <w:rsid w:val="00586ACA"/>
    <w:pPr>
      <w:jc w:val="center"/>
    </w:pPr>
    <w:rPr>
      <w:b/>
      <w:caps/>
      <w:lang w:val="en-US"/>
    </w:rPr>
  </w:style>
  <w:style w:type="character" w:customStyle="1" w:styleId="HiddenTextChar">
    <w:name w:val="Hidden Text Char"/>
    <w:basedOn w:val="DefaultParagraphFont"/>
    <w:link w:val="HiddenText"/>
    <w:uiPriority w:val="9"/>
    <w:rsid w:val="00586ACA"/>
    <w:rPr>
      <w:rFonts w:ascii="Gadugi" w:hAnsi="Gadugi"/>
      <w:vanish/>
      <w:color w:val="FF0000"/>
      <w:lang w:eastAsia="en-GB"/>
    </w:rPr>
  </w:style>
  <w:style w:type="paragraph" w:customStyle="1" w:styleId="HeadingsCapsandCentred">
    <w:name w:val="Headings Caps and Centred"/>
    <w:basedOn w:val="Normal"/>
    <w:link w:val="HeadingsCapsandCentredChar"/>
    <w:uiPriority w:val="9"/>
    <w:qFormat/>
    <w:rsid w:val="00586ACA"/>
    <w:pPr>
      <w:jc w:val="center"/>
    </w:pPr>
    <w:rPr>
      <w:b/>
      <w:caps/>
      <w:lang w:val="en-US"/>
    </w:rPr>
  </w:style>
  <w:style w:type="paragraph" w:customStyle="1" w:styleId="DateforLetters">
    <w:name w:val="Date for Letters"/>
    <w:basedOn w:val="OurRef"/>
    <w:link w:val="DateforLettersChar"/>
    <w:uiPriority w:val="9"/>
    <w:qFormat/>
    <w:rsid w:val="00586ACA"/>
  </w:style>
  <w:style w:type="character" w:customStyle="1" w:styleId="TOCHeadingChar">
    <w:name w:val="TOC Heading Char"/>
    <w:aliases w:val="Headings Centred Char"/>
    <w:basedOn w:val="DefaultParagraphFont"/>
    <w:link w:val="TOCHeading"/>
    <w:uiPriority w:val="39"/>
    <w:rsid w:val="00586ACA"/>
    <w:rPr>
      <w:rFonts w:ascii="Gadugi" w:hAnsi="Gadugi"/>
      <w:b/>
      <w:caps/>
      <w:color w:val="000000"/>
      <w:lang w:val="en-US" w:eastAsia="en-GB"/>
    </w:rPr>
  </w:style>
  <w:style w:type="character" w:customStyle="1" w:styleId="HeadingsCapsandCentredChar">
    <w:name w:val="Headings Caps and Centred Char"/>
    <w:basedOn w:val="TOCHeadingChar"/>
    <w:link w:val="HeadingsCapsandCentred"/>
    <w:uiPriority w:val="9"/>
    <w:rsid w:val="00586ACA"/>
    <w:rPr>
      <w:rFonts w:ascii="Gadugi" w:hAnsi="Gadugi"/>
      <w:b/>
      <w:caps/>
      <w:color w:val="000000"/>
      <w:lang w:val="en-US" w:eastAsia="en-GB"/>
    </w:rPr>
  </w:style>
  <w:style w:type="character" w:customStyle="1" w:styleId="DateforLettersChar">
    <w:name w:val="Date for Letters Char"/>
    <w:basedOn w:val="OurRefChar"/>
    <w:link w:val="DateforLetters"/>
    <w:uiPriority w:val="9"/>
    <w:rsid w:val="00586ACA"/>
    <w:rPr>
      <w:rFonts w:ascii="Gadugi" w:hAnsi="Gadugi" w:cs="Open Sans SemiBold"/>
      <w:noProof/>
      <w:color w:val="000000"/>
      <w:sz w:val="16"/>
      <w:lang w:eastAsia="en-GB"/>
    </w:rPr>
  </w:style>
  <w:style w:type="paragraph" w:customStyle="1" w:styleId="Notjustified">
    <w:name w:val="Not justified"/>
    <w:basedOn w:val="BodyText"/>
    <w:link w:val="NotjustifiedChar"/>
    <w:uiPriority w:val="2"/>
    <w:qFormat/>
    <w:rsid w:val="00586ACA"/>
    <w:pPr>
      <w:jc w:val="left"/>
    </w:pPr>
  </w:style>
  <w:style w:type="paragraph" w:customStyle="1" w:styleId="Addressstyle">
    <w:name w:val="Address style"/>
    <w:basedOn w:val="Normal"/>
    <w:link w:val="AddressstyleChar"/>
    <w:autoRedefine/>
    <w:uiPriority w:val="9"/>
    <w:qFormat/>
    <w:rsid w:val="00586ACA"/>
    <w:pPr>
      <w:tabs>
        <w:tab w:val="left" w:pos="54"/>
        <w:tab w:val="left" w:pos="619"/>
      </w:tabs>
    </w:pPr>
    <w:rPr>
      <w:bCs/>
      <w:szCs w:val="22"/>
    </w:rPr>
  </w:style>
  <w:style w:type="character" w:customStyle="1" w:styleId="NotjustifiedChar">
    <w:name w:val="Not justified Char"/>
    <w:basedOn w:val="BodyTextChar"/>
    <w:link w:val="Notjustified"/>
    <w:uiPriority w:val="2"/>
    <w:rsid w:val="00586ACA"/>
    <w:rPr>
      <w:rFonts w:ascii="Gadugi" w:eastAsia="Calibri" w:hAnsi="Gadugi"/>
      <w:color w:val="000000"/>
      <w:szCs w:val="24"/>
    </w:rPr>
  </w:style>
  <w:style w:type="character" w:customStyle="1" w:styleId="AddressstyleChar">
    <w:name w:val="Address style Char"/>
    <w:basedOn w:val="DefaultParagraphFont"/>
    <w:link w:val="Addressstyle"/>
    <w:uiPriority w:val="9"/>
    <w:rsid w:val="00586ACA"/>
    <w:rPr>
      <w:rFonts w:ascii="Gadugi" w:hAnsi="Gadugi"/>
      <w:bCs/>
      <w:color w:val="000000"/>
      <w:szCs w:val="22"/>
      <w:lang w:eastAsia="en-GB"/>
    </w:rPr>
  </w:style>
  <w:style w:type="paragraph" w:customStyle="1" w:styleId="Centralnotbold">
    <w:name w:val="Central not bold"/>
    <w:basedOn w:val="Normal"/>
    <w:link w:val="CentralnotboldChar"/>
    <w:uiPriority w:val="5"/>
    <w:qFormat/>
    <w:rsid w:val="00586ACA"/>
    <w:pPr>
      <w:jc w:val="center"/>
    </w:pPr>
  </w:style>
  <w:style w:type="character" w:customStyle="1" w:styleId="CentralnotboldChar">
    <w:name w:val="Central not bold Char"/>
    <w:basedOn w:val="DefaultParagraphFont"/>
    <w:link w:val="Centralnotbold"/>
    <w:uiPriority w:val="5"/>
    <w:rsid w:val="00586ACA"/>
    <w:rPr>
      <w:rFonts w:ascii="Gadugi" w:hAnsi="Gadugi"/>
      <w:color w:val="000000"/>
      <w:lang w:eastAsia="en-GB"/>
    </w:rPr>
  </w:style>
  <w:style w:type="paragraph" w:customStyle="1" w:styleId="Italics">
    <w:name w:val="Italics"/>
    <w:basedOn w:val="BodyText"/>
    <w:link w:val="ItalicsChar"/>
    <w:uiPriority w:val="9"/>
    <w:qFormat/>
    <w:rsid w:val="00586ACA"/>
    <w:rPr>
      <w:i/>
      <w:iCs/>
    </w:rPr>
  </w:style>
  <w:style w:type="character" w:customStyle="1" w:styleId="ItalicsChar">
    <w:name w:val="Italics Char"/>
    <w:basedOn w:val="BodyTextChar"/>
    <w:link w:val="Italics"/>
    <w:uiPriority w:val="9"/>
    <w:rsid w:val="00586ACA"/>
    <w:rPr>
      <w:rFonts w:ascii="Gadugi" w:eastAsia="Calibri" w:hAnsi="Gadugi"/>
      <w:i/>
      <w:iCs/>
      <w:color w:val="000000"/>
      <w:szCs w:val="24"/>
    </w:rPr>
  </w:style>
  <w:style w:type="paragraph" w:customStyle="1" w:styleId="Boldunderline">
    <w:name w:val="Bold underline"/>
    <w:basedOn w:val="Normal"/>
    <w:link w:val="BoldunderlineChar"/>
    <w:uiPriority w:val="9"/>
    <w:qFormat/>
    <w:rsid w:val="00586ACA"/>
    <w:rPr>
      <w:b/>
      <w:u w:val="single"/>
    </w:rPr>
  </w:style>
  <w:style w:type="character" w:customStyle="1" w:styleId="BoldunderlineChar">
    <w:name w:val="Bold underline Char"/>
    <w:basedOn w:val="DefaultParagraphFont"/>
    <w:link w:val="Boldunderline"/>
    <w:uiPriority w:val="9"/>
    <w:rsid w:val="00586ACA"/>
    <w:rPr>
      <w:rFonts w:ascii="Gadugi" w:hAnsi="Gadugi"/>
      <w:b/>
      <w:color w:val="000000"/>
      <w:u w:val="single"/>
      <w:lang w:eastAsia="en-GB"/>
    </w:rPr>
  </w:style>
  <w:style w:type="paragraph" w:customStyle="1" w:styleId="Letterscasename">
    <w:name w:val="Letters case name"/>
    <w:basedOn w:val="Normal"/>
    <w:link w:val="LetterscasenameChar"/>
    <w:uiPriority w:val="9"/>
    <w:qFormat/>
    <w:rsid w:val="00586ACA"/>
    <w:pPr>
      <w:jc w:val="left"/>
    </w:pPr>
    <w:rPr>
      <w:b/>
      <w:u w:val="single"/>
    </w:rPr>
  </w:style>
  <w:style w:type="character" w:customStyle="1" w:styleId="LetterscasenameChar">
    <w:name w:val="Letters case name Char"/>
    <w:basedOn w:val="BoldunderlineChar"/>
    <w:link w:val="Letterscasename"/>
    <w:uiPriority w:val="9"/>
    <w:rsid w:val="00586ACA"/>
    <w:rPr>
      <w:rFonts w:ascii="Gadugi" w:hAnsi="Gadugi"/>
      <w:b/>
      <w:color w:val="000000"/>
      <w:u w:val="single"/>
      <w:lang w:eastAsia="en-GB"/>
    </w:rPr>
  </w:style>
  <w:style w:type="paragraph" w:customStyle="1" w:styleId="Spare3">
    <w:name w:val="Spare 3"/>
    <w:basedOn w:val="Normal"/>
    <w:link w:val="Spare3Char"/>
    <w:uiPriority w:val="9"/>
    <w:qFormat/>
    <w:rsid w:val="00586ACA"/>
    <w:rPr>
      <w:u w:val="single"/>
    </w:rPr>
  </w:style>
  <w:style w:type="character" w:customStyle="1" w:styleId="Spare3Char">
    <w:name w:val="Spare 3 Char"/>
    <w:basedOn w:val="LetterscasenameChar"/>
    <w:link w:val="Spare3"/>
    <w:uiPriority w:val="9"/>
    <w:rsid w:val="00586ACA"/>
    <w:rPr>
      <w:rFonts w:ascii="Gadugi" w:hAnsi="Gadugi"/>
      <w:b w:val="0"/>
      <w:color w:val="000000"/>
      <w:u w:val="single"/>
      <w:lang w:eastAsia="en-GB"/>
    </w:rPr>
  </w:style>
  <w:style w:type="paragraph" w:customStyle="1" w:styleId="Listleftaligned">
    <w:name w:val="List left aligned"/>
    <w:basedOn w:val="Normal"/>
    <w:link w:val="ListleftalignedChar"/>
    <w:uiPriority w:val="9"/>
    <w:qFormat/>
    <w:rsid w:val="00586ACA"/>
    <w:pPr>
      <w:numPr>
        <w:numId w:val="4"/>
      </w:numPr>
      <w:spacing w:after="120"/>
      <w:jc w:val="left"/>
    </w:pPr>
    <w:rPr>
      <w:u w:val="single"/>
    </w:rPr>
  </w:style>
  <w:style w:type="character" w:customStyle="1" w:styleId="ListleftalignedChar">
    <w:name w:val="List left aligned Char"/>
    <w:basedOn w:val="BoldunderlineChar"/>
    <w:link w:val="Listleftaligned"/>
    <w:uiPriority w:val="9"/>
    <w:rsid w:val="00586ACA"/>
    <w:rPr>
      <w:rFonts w:ascii="Gadugi" w:hAnsi="Gadugi"/>
      <w:b w:val="0"/>
      <w:color w:val="000000"/>
      <w:u w:val="single"/>
      <w:lang w:eastAsia="en-GB"/>
    </w:rPr>
  </w:style>
  <w:style w:type="paragraph" w:styleId="ListNumber5">
    <w:name w:val="List Number 5"/>
    <w:basedOn w:val="Normal"/>
    <w:uiPriority w:val="99"/>
    <w:semiHidden/>
    <w:unhideWhenUsed/>
    <w:rsid w:val="00586ACA"/>
    <w:pPr>
      <w:numPr>
        <w:ilvl w:val="4"/>
        <w:numId w:val="6"/>
      </w:numPr>
      <w:contextualSpacing/>
    </w:pPr>
  </w:style>
  <w:style w:type="character" w:customStyle="1" w:styleId="Heading6Char">
    <w:name w:val="Heading 6 Char"/>
    <w:link w:val="Heading6"/>
    <w:rsid w:val="00586ACA"/>
    <w:rPr>
      <w:color w:val="000000"/>
      <w:spacing w:val="-3"/>
      <w:u w:val="single"/>
      <w:lang w:eastAsia="en-GB"/>
    </w:rPr>
  </w:style>
  <w:style w:type="character" w:customStyle="1" w:styleId="Heading7Char">
    <w:name w:val="Heading 7 Char"/>
    <w:link w:val="Heading7"/>
    <w:rsid w:val="00586ACA"/>
    <w:rPr>
      <w:rFonts w:ascii="Gadugi" w:hAnsi="Gadugi"/>
      <w:b/>
      <w:bCs/>
      <w:color w:val="000000"/>
      <w:lang w:eastAsia="en-GB"/>
    </w:rPr>
  </w:style>
  <w:style w:type="character" w:customStyle="1" w:styleId="Heading8Char">
    <w:name w:val="Heading 8 Char"/>
    <w:link w:val="Heading8"/>
    <w:rsid w:val="00586ACA"/>
    <w:rPr>
      <w:b/>
      <w:color w:val="000000"/>
      <w:spacing w:val="-3"/>
      <w:lang w:eastAsia="en-GB"/>
    </w:rPr>
  </w:style>
  <w:style w:type="paragraph" w:styleId="Quote">
    <w:name w:val="Quote"/>
    <w:basedOn w:val="Normal"/>
    <w:next w:val="Normal"/>
    <w:link w:val="QuoteChar"/>
    <w:uiPriority w:val="98"/>
    <w:qFormat/>
    <w:rsid w:val="00586ACA"/>
    <w:pPr>
      <w:jc w:val="left"/>
    </w:pPr>
    <w:rPr>
      <w:b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8"/>
    <w:rsid w:val="00586ACA"/>
    <w:rPr>
      <w:rFonts w:ascii="Gadugi" w:hAnsi="Gadugi"/>
      <w:b/>
      <w:iCs/>
      <w:color w:val="404040" w:themeColor="text1" w:themeTint="BF"/>
      <w:lang w:eastAsia="en-GB"/>
    </w:rPr>
  </w:style>
  <w:style w:type="paragraph" w:customStyle="1" w:styleId="Proxyinstructions">
    <w:name w:val="Proxy instructions"/>
    <w:basedOn w:val="Normal"/>
    <w:link w:val="ProxyinstructionsChar"/>
    <w:uiPriority w:val="19"/>
    <w:qFormat/>
    <w:rsid w:val="001A1DD5"/>
    <w:rPr>
      <w:color w:val="auto"/>
      <w:sz w:val="16"/>
      <w:szCs w:val="16"/>
    </w:rPr>
  </w:style>
  <w:style w:type="character" w:customStyle="1" w:styleId="ProxyinstructionsChar">
    <w:name w:val="Proxy instructions Char"/>
    <w:basedOn w:val="DefaultParagraphFont"/>
    <w:link w:val="Proxyinstructions"/>
    <w:uiPriority w:val="19"/>
    <w:rsid w:val="001A1DD5"/>
    <w:rPr>
      <w:rFonts w:ascii="Gadugi" w:hAnsi="Gadugi"/>
      <w:sz w:val="16"/>
      <w:szCs w:val="16"/>
      <w:lang w:eastAsia="en-GB"/>
    </w:rPr>
  </w:style>
  <w:style w:type="table" w:styleId="TableGrid">
    <w:name w:val="Table Grid"/>
    <w:basedOn w:val="TableNormal"/>
    <w:uiPriority w:val="39"/>
    <w:rsid w:val="00586AC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6A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CA"/>
    <w:rPr>
      <w:rFonts w:ascii="Segoe UI" w:hAnsi="Segoe UI" w:cs="Segoe UI"/>
      <w:color w:val="000000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86A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A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ACA"/>
    <w:rPr>
      <w:rFonts w:ascii="Gadugi" w:hAnsi="Gadugi"/>
      <w:color w:val="00000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A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ACA"/>
    <w:rPr>
      <w:rFonts w:ascii="Gadugi" w:hAnsi="Gadugi"/>
      <w:b/>
      <w:bCs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y\OneDrive\Desktop\2023-09-26%20Document%20Updates_output_1695803866\Normal%20Calibri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724C0F-8F93-416A-A9DB-D252D32A42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B21711-C4A7-402D-A12F-541DF3118C4B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EFF905E8-C625-41D3-A5A5-12CDB787EA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54D445-8429-47D7-811B-7CBC4C897ED8}"/>
</file>

<file path=docProps/app.xml><?xml version="1.0" encoding="utf-8"?>
<Properties xmlns="http://schemas.openxmlformats.org/officeDocument/2006/extended-properties" xmlns:vt="http://schemas.openxmlformats.org/officeDocument/2006/docPropsVTypes">
  <Template>Normal Calibri 12</Template>
  <TotalTime>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Nicole  Sharples</cp:lastModifiedBy>
  <cp:revision>17</cp:revision>
  <cp:lastPrinted>2024-01-05T17:56:00Z</cp:lastPrinted>
  <dcterms:created xsi:type="dcterms:W3CDTF">2023-09-27T08:38:00Z</dcterms:created>
  <dcterms:modified xsi:type="dcterms:W3CDTF">2024-01-06T18:23:00Z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